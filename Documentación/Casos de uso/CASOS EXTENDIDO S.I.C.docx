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-nfasis5"/>
        <w:tblpPr w:leftFromText="141" w:rightFromText="141" w:vertAnchor="text" w:horzAnchor="margin" w:tblpY="606"/>
        <w:tblW w:w="9446" w:type="dxa"/>
        <w:tblLook w:val="04A0" w:firstRow="1" w:lastRow="0" w:firstColumn="1" w:lastColumn="0" w:noHBand="0" w:noVBand="1"/>
      </w:tblPr>
      <w:tblGrid>
        <w:gridCol w:w="1939"/>
        <w:gridCol w:w="7507"/>
      </w:tblGrid>
      <w:tr w:rsidR="00164CA0" w:rsidRPr="00531E99" w:rsidTr="0022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164CA0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 xml:space="preserve">Caso de uso </w:t>
            </w:r>
          </w:p>
        </w:tc>
        <w:tc>
          <w:tcPr>
            <w:tcW w:w="7507" w:type="dxa"/>
            <w:hideMark/>
          </w:tcPr>
          <w:p w:rsidR="00164CA0" w:rsidRPr="00531E99" w:rsidRDefault="00DF6750" w:rsidP="00380B2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Gestionar Fichas</w:t>
            </w:r>
          </w:p>
        </w:tc>
      </w:tr>
      <w:tr w:rsidR="00164CA0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164CA0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Descripción</w:t>
            </w:r>
          </w:p>
        </w:tc>
        <w:tc>
          <w:tcPr>
            <w:tcW w:w="7507" w:type="dxa"/>
            <w:hideMark/>
          </w:tcPr>
          <w:p w:rsidR="00164CA0" w:rsidRPr="00531E99" w:rsidRDefault="00164CA0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El sis</w:t>
            </w:r>
            <w:r w:rsidR="00DF6750">
              <w:rPr>
                <w:rFonts w:eastAsia="Times New Roman"/>
                <w:color w:val="000000"/>
                <w:lang w:eastAsia="es-CO"/>
              </w:rPr>
              <w:t xml:space="preserve">tema permitirá al administrador de gestionar las fichas correspondientes de cada </w:t>
            </w:r>
            <w:r w:rsidR="00A41791">
              <w:rPr>
                <w:rFonts w:eastAsia="Times New Roman"/>
                <w:color w:val="000000"/>
                <w:lang w:eastAsia="es-CO"/>
              </w:rPr>
              <w:t>programa de CEET</w:t>
            </w:r>
          </w:p>
        </w:tc>
      </w:tr>
      <w:tr w:rsidR="00164CA0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164CA0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Actores primarios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164CA0" w:rsidRPr="00531E99" w:rsidRDefault="00164CA0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Administrador</w:t>
            </w:r>
          </w:p>
        </w:tc>
      </w:tr>
      <w:tr w:rsidR="00164CA0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164CA0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Entradas</w:t>
            </w:r>
          </w:p>
        </w:tc>
        <w:tc>
          <w:tcPr>
            <w:tcW w:w="7507" w:type="dxa"/>
            <w:hideMark/>
          </w:tcPr>
          <w:p w:rsidR="00164CA0" w:rsidRPr="00531E99" w:rsidRDefault="00164CA0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 xml:space="preserve">Objetivo del Proyecto -Alcance del proyecto  </w:t>
            </w:r>
          </w:p>
        </w:tc>
      </w:tr>
      <w:tr w:rsidR="00164CA0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417225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Salidas</w:t>
            </w:r>
          </w:p>
        </w:tc>
        <w:tc>
          <w:tcPr>
            <w:tcW w:w="7507" w:type="dxa"/>
            <w:hideMark/>
          </w:tcPr>
          <w:p w:rsidR="00164CA0" w:rsidRPr="00531E99" w:rsidRDefault="00164CA0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>Requerimientos</w:t>
            </w:r>
          </w:p>
        </w:tc>
      </w:tr>
      <w:tr w:rsidR="00164CA0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164CA0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Condiciones previas</w:t>
            </w:r>
          </w:p>
        </w:tc>
        <w:tc>
          <w:tcPr>
            <w:tcW w:w="7507" w:type="dxa"/>
            <w:hideMark/>
          </w:tcPr>
          <w:p w:rsidR="00164CA0" w:rsidRPr="006773D5" w:rsidRDefault="00164CA0" w:rsidP="00A41791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iberationSerif"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A41791">
              <w:rPr>
                <w:rFonts w:cs="LiberationSerif"/>
                <w:sz w:val="24"/>
                <w:szCs w:val="24"/>
              </w:rPr>
              <w:t>Tener activo el número de fichas  correspondientes de cada ambiente</w:t>
            </w:r>
          </w:p>
        </w:tc>
      </w:tr>
      <w:tr w:rsidR="00164CA0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164CA0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principal</w:t>
            </w:r>
          </w:p>
        </w:tc>
        <w:tc>
          <w:tcPr>
            <w:tcW w:w="7507" w:type="dxa"/>
            <w:hideMark/>
          </w:tcPr>
          <w:p w:rsidR="00164CA0" w:rsidRDefault="00164CA0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Entrega </w:t>
            </w:r>
            <w:r w:rsidR="00A41791">
              <w:rPr>
                <w:rFonts w:eastAsia="Times New Roman"/>
                <w:color w:val="000000"/>
                <w:lang w:eastAsia="es-CO"/>
              </w:rPr>
              <w:t xml:space="preserve">de numero de ficha </w:t>
            </w:r>
            <w:r>
              <w:rPr>
                <w:rFonts w:eastAsia="Times New Roman"/>
                <w:color w:val="000000"/>
                <w:lang w:eastAsia="es-CO"/>
              </w:rPr>
              <w:t xml:space="preserve"> al administra</w:t>
            </w:r>
            <w:r w:rsidR="00A41791">
              <w:rPr>
                <w:rFonts w:eastAsia="Times New Roman"/>
                <w:color w:val="000000"/>
                <w:lang w:eastAsia="es-CO"/>
              </w:rPr>
              <w:t xml:space="preserve">tivo de  cada grupo de ambiente </w:t>
            </w:r>
            <w:r>
              <w:rPr>
                <w:rFonts w:eastAsia="Times New Roman"/>
                <w:color w:val="000000"/>
                <w:lang w:eastAsia="es-CO"/>
              </w:rPr>
              <w:t xml:space="preserve"> </w:t>
            </w:r>
          </w:p>
          <w:p w:rsidR="00164CA0" w:rsidRDefault="00164CA0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Pr="00531E99"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color w:val="000000"/>
                <w:lang w:eastAsia="es-CO"/>
              </w:rPr>
              <w:t>Validación</w:t>
            </w:r>
          </w:p>
          <w:p w:rsidR="00164CA0" w:rsidRPr="001B7154" w:rsidRDefault="00164CA0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Ingreso</w:t>
            </w:r>
          </w:p>
        </w:tc>
      </w:tr>
      <w:tr w:rsidR="00164CA0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164CA0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alternativa</w:t>
            </w:r>
          </w:p>
        </w:tc>
        <w:tc>
          <w:tcPr>
            <w:tcW w:w="7507" w:type="dxa"/>
            <w:hideMark/>
          </w:tcPr>
          <w:p w:rsidR="00164CA0" w:rsidRDefault="00164CA0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="00A84F62"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color w:val="000000"/>
                <w:lang w:eastAsia="es-CO"/>
              </w:rPr>
              <w:t>Solo se ingresa usuario</w:t>
            </w:r>
          </w:p>
          <w:p w:rsidR="00164CA0" w:rsidRPr="001B7154" w:rsidRDefault="00164CA0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="00A84F62"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color w:val="000000"/>
                <w:lang w:eastAsia="es-CO"/>
              </w:rPr>
              <w:t xml:space="preserve">El usuario </w:t>
            </w:r>
            <w:r w:rsidR="00A41791">
              <w:rPr>
                <w:rFonts w:eastAsia="Times New Roman"/>
                <w:color w:val="000000"/>
                <w:lang w:eastAsia="es-CO"/>
              </w:rPr>
              <w:t>selecciona el número de ficha correspondiente</w:t>
            </w:r>
          </w:p>
          <w:p w:rsidR="00164CA0" w:rsidRPr="00531E99" w:rsidRDefault="00164CA0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</w:p>
        </w:tc>
      </w:tr>
      <w:tr w:rsidR="00164CA0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417225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Excepciones</w:t>
            </w:r>
          </w:p>
        </w:tc>
        <w:tc>
          <w:tcPr>
            <w:tcW w:w="7507" w:type="dxa"/>
            <w:hideMark/>
          </w:tcPr>
          <w:p w:rsidR="00164CA0" w:rsidRDefault="00164CA0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="00A84F62"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color w:val="000000"/>
                <w:lang w:eastAsia="es-CO"/>
              </w:rPr>
              <w:t>Que el usuario no cuente con un registro</w:t>
            </w:r>
          </w:p>
          <w:p w:rsidR="00164CA0" w:rsidRPr="00531E99" w:rsidRDefault="00164CA0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="00A84F62"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color w:val="000000"/>
                <w:lang w:eastAsia="es-CO"/>
              </w:rPr>
              <w:t>Los datos ingresados no son correctos</w:t>
            </w:r>
          </w:p>
        </w:tc>
      </w:tr>
      <w:tr w:rsidR="00164CA0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164CA0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Frecuencia de uso esperada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164CA0" w:rsidRPr="006773D5" w:rsidRDefault="00164CA0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="00A84F62">
              <w:rPr>
                <w:rFonts w:eastAsia="Times New Roman"/>
                <w:color w:val="000000"/>
                <w:lang w:eastAsia="es-CO"/>
              </w:rPr>
              <w:t xml:space="preserve"> </w:t>
            </w:r>
            <w:r w:rsidRPr="006773D5">
              <w:rPr>
                <w:rFonts w:eastAsia="Times New Roman"/>
                <w:color w:val="000000"/>
                <w:lang w:eastAsia="es-CO"/>
              </w:rPr>
              <w:t xml:space="preserve">Cada vez que se registra un usuario </w:t>
            </w:r>
          </w:p>
          <w:p w:rsidR="00164CA0" w:rsidRPr="006773D5" w:rsidRDefault="00164CA0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="00A84F62">
              <w:rPr>
                <w:rFonts w:eastAsia="Times New Roman"/>
                <w:color w:val="000000"/>
                <w:lang w:eastAsia="es-CO"/>
              </w:rPr>
              <w:t xml:space="preserve"> </w:t>
            </w:r>
            <w:r w:rsidRPr="006773D5">
              <w:rPr>
                <w:rFonts w:eastAsia="Times New Roman"/>
                <w:color w:val="000000"/>
                <w:lang w:eastAsia="es-CO"/>
              </w:rPr>
              <w:t>Cada vez que ingresa el usuario</w:t>
            </w:r>
            <w:r w:rsidRPr="006773D5">
              <w:rPr>
                <w:rFonts w:eastAsia="Times New Roman"/>
                <w:color w:val="000000"/>
                <w:lang w:eastAsia="es-CO"/>
              </w:rPr>
              <w:br/>
            </w:r>
          </w:p>
        </w:tc>
      </w:tr>
      <w:tr w:rsidR="00164CA0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164CA0" w:rsidRPr="00016442" w:rsidRDefault="00164CA0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Prioridad</w:t>
            </w:r>
          </w:p>
        </w:tc>
        <w:tc>
          <w:tcPr>
            <w:tcW w:w="7507" w:type="dxa"/>
            <w:hideMark/>
          </w:tcPr>
          <w:p w:rsidR="00164CA0" w:rsidRPr="003C5E0F" w:rsidRDefault="00164CA0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</w:tbl>
    <w:p w:rsidR="00380B29" w:rsidRDefault="00380B29" w:rsidP="00164CA0"/>
    <w:p w:rsidR="00380B29" w:rsidRDefault="00380B29" w:rsidP="00164CA0"/>
    <w:p w:rsidR="00304A41" w:rsidRDefault="00304A41" w:rsidP="00164CA0"/>
    <w:p w:rsidR="00304A41" w:rsidRDefault="00304A41" w:rsidP="00164CA0"/>
    <w:p w:rsidR="00304A41" w:rsidRDefault="00304A41" w:rsidP="00164CA0"/>
    <w:p w:rsidR="00304A41" w:rsidRDefault="00304A41" w:rsidP="00164CA0"/>
    <w:p w:rsidR="00304A41" w:rsidRDefault="00304A41" w:rsidP="00164CA0"/>
    <w:p w:rsidR="00304A41" w:rsidRDefault="00304A41" w:rsidP="00164CA0"/>
    <w:p w:rsidR="00304A41" w:rsidRDefault="00304A41" w:rsidP="00164CA0"/>
    <w:tbl>
      <w:tblPr>
        <w:tblStyle w:val="Cuadrculaclara-nfasis5"/>
        <w:tblpPr w:leftFromText="141" w:rightFromText="141" w:vertAnchor="text" w:horzAnchor="margin" w:tblpY="606"/>
        <w:tblW w:w="9446" w:type="dxa"/>
        <w:tblLook w:val="04A0" w:firstRow="1" w:lastRow="0" w:firstColumn="1" w:lastColumn="0" w:noHBand="0" w:noVBand="1"/>
      </w:tblPr>
      <w:tblGrid>
        <w:gridCol w:w="1939"/>
        <w:gridCol w:w="7507"/>
      </w:tblGrid>
      <w:tr w:rsidR="00380B29" w:rsidRPr="00531E99" w:rsidTr="0022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 xml:space="preserve">Caso de uso </w:t>
            </w:r>
          </w:p>
        </w:tc>
        <w:tc>
          <w:tcPr>
            <w:tcW w:w="7507" w:type="dxa"/>
            <w:hideMark/>
          </w:tcPr>
          <w:p w:rsidR="00380B29" w:rsidRPr="00531E99" w:rsidRDefault="00A41791" w:rsidP="001A549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Gestionar Ambientes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Descripción</w:t>
            </w:r>
          </w:p>
        </w:tc>
        <w:tc>
          <w:tcPr>
            <w:tcW w:w="7507" w:type="dxa"/>
            <w:hideMark/>
          </w:tcPr>
          <w:p w:rsidR="00380B29" w:rsidRPr="00531E99" w:rsidRDefault="00A41791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El sistema permitirá que el </w:t>
            </w:r>
            <w:r w:rsidR="00380B29">
              <w:rPr>
                <w:rFonts w:eastAsia="Times New Roman"/>
                <w:color w:val="000000"/>
                <w:lang w:eastAsia="es-CO"/>
              </w:rPr>
              <w:t xml:space="preserve"> administrador </w:t>
            </w:r>
            <w:r>
              <w:rPr>
                <w:rFonts w:eastAsia="Times New Roman"/>
                <w:color w:val="000000"/>
                <w:lang w:eastAsia="es-CO"/>
              </w:rPr>
              <w:t>pueda identificar la capacidad de los diferentes ambientes adquiridos en la sede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Actores primarios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380B29" w:rsidRPr="00531E99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Administrador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Entradas</w:t>
            </w:r>
          </w:p>
        </w:tc>
        <w:tc>
          <w:tcPr>
            <w:tcW w:w="7507" w:type="dxa"/>
            <w:hideMark/>
          </w:tcPr>
          <w:p w:rsidR="00380B29" w:rsidRPr="00531E99" w:rsidRDefault="00304A41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>Levantamiento de información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417225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Salidas</w:t>
            </w:r>
          </w:p>
        </w:tc>
        <w:tc>
          <w:tcPr>
            <w:tcW w:w="7507" w:type="dxa"/>
            <w:hideMark/>
          </w:tcPr>
          <w:p w:rsidR="00380B29" w:rsidRPr="00531E99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>Requerimientos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Condiciones previas</w:t>
            </w:r>
          </w:p>
        </w:tc>
        <w:tc>
          <w:tcPr>
            <w:tcW w:w="7507" w:type="dxa"/>
            <w:hideMark/>
          </w:tcPr>
          <w:p w:rsidR="00380B29" w:rsidRDefault="00A41791" w:rsidP="001A549E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>Adquirir conocimiento de los diferentes ambientes relacionados con cada ficha</w:t>
            </w:r>
          </w:p>
          <w:p w:rsidR="00A84F62" w:rsidRPr="006773D5" w:rsidRDefault="00A84F62" w:rsidP="001A549E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iberationSerif"/>
                <w:sz w:val="24"/>
                <w:szCs w:val="24"/>
              </w:rPr>
            </w:pP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principal</w:t>
            </w:r>
          </w:p>
        </w:tc>
        <w:tc>
          <w:tcPr>
            <w:tcW w:w="7507" w:type="dxa"/>
            <w:hideMark/>
          </w:tcPr>
          <w:p w:rsidR="00380B29" w:rsidRDefault="00A84F62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Entrega asignación de los ambientes de formación</w:t>
            </w:r>
          </w:p>
          <w:p w:rsidR="00380B29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Pr="00531E99"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color w:val="000000"/>
                <w:lang w:eastAsia="es-CO"/>
              </w:rPr>
              <w:t>Validación</w:t>
            </w:r>
          </w:p>
          <w:p w:rsidR="00A41791" w:rsidRDefault="00A41791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-Identificación</w:t>
            </w:r>
          </w:p>
          <w:p w:rsidR="00380B29" w:rsidRPr="001B7154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lang w:eastAsia="es-CO"/>
              </w:rPr>
            </w:pP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alternativa</w:t>
            </w:r>
          </w:p>
        </w:tc>
        <w:tc>
          <w:tcPr>
            <w:tcW w:w="7507" w:type="dxa"/>
            <w:hideMark/>
          </w:tcPr>
          <w:p w:rsidR="00380B29" w:rsidRDefault="00A84F62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Asignación del mismo ambiente a dos fichas en el mismo horario</w:t>
            </w:r>
          </w:p>
          <w:p w:rsidR="00380B29" w:rsidRDefault="00A84F62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No identificar la capacidad de un ambiente de formación</w:t>
            </w:r>
          </w:p>
          <w:p w:rsidR="002638BB" w:rsidRPr="001B7154" w:rsidRDefault="002638BB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-No colocar de 3 a 4 personas en un mismo computador</w:t>
            </w:r>
          </w:p>
          <w:p w:rsidR="00380B29" w:rsidRPr="00531E99" w:rsidRDefault="00380B29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417225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Excepciones</w:t>
            </w:r>
          </w:p>
        </w:tc>
        <w:tc>
          <w:tcPr>
            <w:tcW w:w="7507" w:type="dxa"/>
            <w:hideMark/>
          </w:tcPr>
          <w:p w:rsidR="00380B29" w:rsidRDefault="00A84F62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No tener registro del número de aprendices </w:t>
            </w:r>
          </w:p>
          <w:p w:rsidR="00380B29" w:rsidRPr="00531E99" w:rsidRDefault="00A84F62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Asignar de manera incorrecta los ambientes de formación 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Frecuencia de uso esperada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380B29" w:rsidRPr="006773D5" w:rsidRDefault="00380B29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="00A84F62">
              <w:rPr>
                <w:rFonts w:eastAsia="Times New Roman"/>
                <w:color w:val="000000"/>
                <w:lang w:eastAsia="es-CO"/>
              </w:rPr>
              <w:t xml:space="preserve"> Cada vez que ingresen aprendices al programa</w:t>
            </w:r>
          </w:p>
          <w:p w:rsidR="00380B29" w:rsidRPr="006773D5" w:rsidRDefault="00380B29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="00A84F62">
              <w:rPr>
                <w:rFonts w:eastAsia="Times New Roman"/>
                <w:color w:val="000000"/>
                <w:lang w:eastAsia="es-CO"/>
              </w:rPr>
              <w:t xml:space="preserve"> Cada vez que haya cambio de horario</w:t>
            </w:r>
            <w:r w:rsidRPr="006773D5">
              <w:rPr>
                <w:rFonts w:eastAsia="Times New Roman"/>
                <w:color w:val="000000"/>
                <w:lang w:eastAsia="es-CO"/>
              </w:rPr>
              <w:br/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Prioridad</w:t>
            </w:r>
          </w:p>
        </w:tc>
        <w:tc>
          <w:tcPr>
            <w:tcW w:w="7507" w:type="dxa"/>
            <w:hideMark/>
          </w:tcPr>
          <w:p w:rsidR="00380B29" w:rsidRPr="003C5E0F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</w:tbl>
    <w:p w:rsidR="00380B29" w:rsidRDefault="00380B29" w:rsidP="00164CA0"/>
    <w:p w:rsidR="00380B29" w:rsidRDefault="00380B29" w:rsidP="00164CA0"/>
    <w:p w:rsidR="00380B29" w:rsidRDefault="00380B29" w:rsidP="00164CA0"/>
    <w:p w:rsidR="00380B29" w:rsidRDefault="00380B29" w:rsidP="00164CA0"/>
    <w:p w:rsidR="00380B29" w:rsidRDefault="00380B29" w:rsidP="00164CA0"/>
    <w:p w:rsidR="00380B29" w:rsidRDefault="00380B29" w:rsidP="00164CA0"/>
    <w:p w:rsidR="00380B29" w:rsidRDefault="00380B29" w:rsidP="00164CA0"/>
    <w:p w:rsidR="00380B29" w:rsidRDefault="00380B29" w:rsidP="00164CA0"/>
    <w:tbl>
      <w:tblPr>
        <w:tblStyle w:val="Cuadrculaclara-nfasis5"/>
        <w:tblpPr w:leftFromText="141" w:rightFromText="141" w:vertAnchor="text" w:horzAnchor="margin" w:tblpY="208"/>
        <w:tblW w:w="9446" w:type="dxa"/>
        <w:tblLook w:val="04A0" w:firstRow="1" w:lastRow="0" w:firstColumn="1" w:lastColumn="0" w:noHBand="0" w:noVBand="1"/>
      </w:tblPr>
      <w:tblGrid>
        <w:gridCol w:w="1939"/>
        <w:gridCol w:w="7507"/>
      </w:tblGrid>
      <w:tr w:rsidR="00380B29" w:rsidRPr="00531E99" w:rsidTr="0022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 xml:space="preserve">Caso de uso </w:t>
            </w:r>
          </w:p>
        </w:tc>
        <w:tc>
          <w:tcPr>
            <w:tcW w:w="7507" w:type="dxa"/>
            <w:hideMark/>
          </w:tcPr>
          <w:p w:rsidR="00380B29" w:rsidRPr="00531E99" w:rsidRDefault="00FC56D4" w:rsidP="00380B2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Gestionar Instructor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Descripción</w:t>
            </w:r>
          </w:p>
        </w:tc>
        <w:tc>
          <w:tcPr>
            <w:tcW w:w="7507" w:type="dxa"/>
            <w:hideMark/>
          </w:tcPr>
          <w:p w:rsidR="00380B29" w:rsidRPr="00531E99" w:rsidRDefault="00380B29" w:rsidP="00FC56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El sistema permitirá </w:t>
            </w:r>
            <w:r w:rsidR="00FC56D4">
              <w:rPr>
                <w:rFonts w:eastAsia="Times New Roman"/>
                <w:color w:val="000000"/>
                <w:lang w:eastAsia="es-CO"/>
              </w:rPr>
              <w:t>al administrador validar la disponibilidad de cada instructor para completarle las horas adquiridas dependiendo a su formación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Actores primarios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380B29" w:rsidRPr="00531E99" w:rsidRDefault="00380B29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Administrador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Entradas</w:t>
            </w:r>
          </w:p>
        </w:tc>
        <w:tc>
          <w:tcPr>
            <w:tcW w:w="7507" w:type="dxa"/>
            <w:hideMark/>
          </w:tcPr>
          <w:p w:rsidR="00380B29" w:rsidRPr="00531E99" w:rsidRDefault="00FC56D4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>Datos del  instructor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417225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Salidas</w:t>
            </w:r>
          </w:p>
        </w:tc>
        <w:tc>
          <w:tcPr>
            <w:tcW w:w="7507" w:type="dxa"/>
            <w:hideMark/>
          </w:tcPr>
          <w:p w:rsidR="00380B29" w:rsidRPr="00531E99" w:rsidRDefault="007D65CA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 xml:space="preserve">Asignación 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Condiciones previas</w:t>
            </w:r>
          </w:p>
        </w:tc>
        <w:tc>
          <w:tcPr>
            <w:tcW w:w="7507" w:type="dxa"/>
            <w:hideMark/>
          </w:tcPr>
          <w:p w:rsidR="00380B29" w:rsidRPr="007D65CA" w:rsidRDefault="00FC56D4" w:rsidP="00380B29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Asignar cada </w:t>
            </w:r>
            <w:r w:rsidR="007D65CA">
              <w:rPr>
                <w:rFonts w:cs="LiberationSerif"/>
                <w:sz w:val="24"/>
                <w:szCs w:val="24"/>
              </w:rPr>
              <w:t xml:space="preserve"> fi</w:t>
            </w:r>
            <w:r>
              <w:rPr>
                <w:rFonts w:cs="LiberationSerif"/>
                <w:sz w:val="24"/>
                <w:szCs w:val="24"/>
              </w:rPr>
              <w:t>cha a los instructores</w:t>
            </w:r>
            <w:r w:rsidR="007D65CA">
              <w:rPr>
                <w:rFonts w:cs="LiberationSerif"/>
                <w:sz w:val="24"/>
                <w:szCs w:val="24"/>
              </w:rPr>
              <w:t xml:space="preserve"> y tener la</w:t>
            </w:r>
            <w:r>
              <w:rPr>
                <w:rFonts w:cs="LiberationSerif"/>
                <w:sz w:val="24"/>
                <w:szCs w:val="24"/>
              </w:rPr>
              <w:t xml:space="preserve"> validación de cada uno de ellos a su ambiente adquirido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principal</w:t>
            </w:r>
          </w:p>
        </w:tc>
        <w:tc>
          <w:tcPr>
            <w:tcW w:w="7507" w:type="dxa"/>
            <w:hideMark/>
          </w:tcPr>
          <w:p w:rsidR="00380B29" w:rsidRDefault="00FC56D4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Información del  instructor</w:t>
            </w:r>
          </w:p>
          <w:p w:rsidR="007D65CA" w:rsidRDefault="00FC56D4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Asignación de ficha</w:t>
            </w:r>
          </w:p>
          <w:p w:rsidR="00380B29" w:rsidRDefault="00380B29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Pr="00531E99"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color w:val="000000"/>
                <w:lang w:eastAsia="es-CO"/>
              </w:rPr>
              <w:t>Validación</w:t>
            </w:r>
          </w:p>
          <w:p w:rsidR="00FC56D4" w:rsidRPr="007D65CA" w:rsidRDefault="00FC56D4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-Identificación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alternativa</w:t>
            </w:r>
          </w:p>
        </w:tc>
        <w:tc>
          <w:tcPr>
            <w:tcW w:w="7507" w:type="dxa"/>
            <w:hideMark/>
          </w:tcPr>
          <w:p w:rsidR="00380B29" w:rsidRDefault="00FC56D4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Asignarle al instructor</w:t>
            </w:r>
            <w:r w:rsidR="007D65CA">
              <w:rPr>
                <w:rFonts w:eastAsia="Times New Roman"/>
                <w:color w:val="000000"/>
                <w:lang w:eastAsia="es-CO"/>
              </w:rPr>
              <w:t xml:space="preserve"> dos fichas diferentes </w:t>
            </w:r>
          </w:p>
          <w:p w:rsidR="00FC56D4" w:rsidRPr="001B7154" w:rsidRDefault="007D65CA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No tener vali</w:t>
            </w:r>
            <w:r w:rsidR="00FC56D4">
              <w:rPr>
                <w:rFonts w:eastAsia="Times New Roman"/>
                <w:color w:val="000000"/>
                <w:lang w:eastAsia="es-CO"/>
              </w:rPr>
              <w:t>dación de los datos del instructor</w:t>
            </w:r>
          </w:p>
          <w:p w:rsidR="00380B29" w:rsidRPr="00531E99" w:rsidRDefault="00380B29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417225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Excepciones</w:t>
            </w:r>
          </w:p>
        </w:tc>
        <w:tc>
          <w:tcPr>
            <w:tcW w:w="7507" w:type="dxa"/>
            <w:hideMark/>
          </w:tcPr>
          <w:p w:rsidR="00380B29" w:rsidRDefault="00380B29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="007D65CA">
              <w:rPr>
                <w:rFonts w:eastAsia="Times New Roman"/>
                <w:color w:val="000000"/>
                <w:lang w:eastAsia="es-CO"/>
              </w:rPr>
              <w:t xml:space="preserve"> No tener información completa de los </w:t>
            </w:r>
            <w:r w:rsidR="00FC56D4">
              <w:rPr>
                <w:rFonts w:eastAsia="Times New Roman"/>
                <w:color w:val="000000"/>
                <w:lang w:eastAsia="es-CO"/>
              </w:rPr>
              <w:t>instructores</w:t>
            </w:r>
          </w:p>
          <w:p w:rsidR="00380B29" w:rsidRPr="00531E99" w:rsidRDefault="007D65CA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</w:t>
            </w:r>
            <w:r w:rsidR="00FC56D4">
              <w:rPr>
                <w:rFonts w:eastAsia="Times New Roman"/>
                <w:color w:val="000000"/>
                <w:lang w:eastAsia="es-CO"/>
              </w:rPr>
              <w:t>Capacidad de instructores de cada ficha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Frecuencia de uso esperada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380B29" w:rsidRPr="006773D5" w:rsidRDefault="00380B29" w:rsidP="00380B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 w:rsidRPr="006773D5">
              <w:rPr>
                <w:rFonts w:eastAsia="Times New Roman"/>
                <w:color w:val="000000"/>
                <w:lang w:eastAsia="es-CO"/>
              </w:rPr>
              <w:t>Cada</w:t>
            </w:r>
            <w:r w:rsidR="00FC56D4">
              <w:rPr>
                <w:rFonts w:eastAsia="Times New Roman"/>
                <w:color w:val="000000"/>
                <w:lang w:eastAsia="es-CO"/>
              </w:rPr>
              <w:t xml:space="preserve"> vez que ingrese un instructor</w:t>
            </w:r>
            <w:r w:rsidRPr="006773D5">
              <w:rPr>
                <w:rFonts w:eastAsia="Times New Roman"/>
                <w:color w:val="000000"/>
                <w:lang w:eastAsia="es-CO"/>
              </w:rPr>
              <w:br/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380B2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Prioridad</w:t>
            </w:r>
          </w:p>
        </w:tc>
        <w:tc>
          <w:tcPr>
            <w:tcW w:w="7507" w:type="dxa"/>
            <w:hideMark/>
          </w:tcPr>
          <w:p w:rsidR="00380B29" w:rsidRPr="003C5E0F" w:rsidRDefault="00380B29" w:rsidP="00380B2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</w:tbl>
    <w:p w:rsidR="00380B29" w:rsidRDefault="00380B29" w:rsidP="00380B29"/>
    <w:p w:rsidR="00380B29" w:rsidRDefault="00380B29" w:rsidP="00380B29"/>
    <w:p w:rsidR="00380B29" w:rsidRDefault="00380B29" w:rsidP="00380B29"/>
    <w:p w:rsidR="00380B29" w:rsidRDefault="00380B29" w:rsidP="00380B29"/>
    <w:p w:rsidR="00380B29" w:rsidRDefault="00380B29" w:rsidP="00380B29"/>
    <w:p w:rsidR="00380B29" w:rsidRDefault="00380B29" w:rsidP="00380B29"/>
    <w:p w:rsidR="00380B29" w:rsidRDefault="00380B29" w:rsidP="00380B29"/>
    <w:tbl>
      <w:tblPr>
        <w:tblStyle w:val="Cuadrculaclara-nfasis5"/>
        <w:tblpPr w:leftFromText="141" w:rightFromText="141" w:vertAnchor="text" w:horzAnchor="margin" w:tblpY="606"/>
        <w:tblW w:w="9446" w:type="dxa"/>
        <w:tblLook w:val="04A0" w:firstRow="1" w:lastRow="0" w:firstColumn="1" w:lastColumn="0" w:noHBand="0" w:noVBand="1"/>
      </w:tblPr>
      <w:tblGrid>
        <w:gridCol w:w="1939"/>
        <w:gridCol w:w="7507"/>
      </w:tblGrid>
      <w:tr w:rsidR="00380B29" w:rsidRPr="00531E99" w:rsidTr="0022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 xml:space="preserve">Caso de uso </w:t>
            </w:r>
          </w:p>
        </w:tc>
        <w:tc>
          <w:tcPr>
            <w:tcW w:w="7507" w:type="dxa"/>
            <w:hideMark/>
          </w:tcPr>
          <w:p w:rsidR="00380B29" w:rsidRPr="00531E99" w:rsidRDefault="00FC56D4" w:rsidP="001A549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Consultar Horarios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Descripción</w:t>
            </w:r>
          </w:p>
        </w:tc>
        <w:tc>
          <w:tcPr>
            <w:tcW w:w="7507" w:type="dxa"/>
            <w:hideMark/>
          </w:tcPr>
          <w:p w:rsidR="00380B29" w:rsidRPr="00531E99" w:rsidRDefault="00380B29" w:rsidP="00FC56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El sis</w:t>
            </w:r>
            <w:r w:rsidR="00417225">
              <w:rPr>
                <w:rFonts w:eastAsia="Times New Roman"/>
                <w:color w:val="000000"/>
                <w:lang w:eastAsia="es-CO"/>
              </w:rPr>
              <w:t>tema pe</w:t>
            </w:r>
            <w:r w:rsidR="00FC56D4">
              <w:rPr>
                <w:rFonts w:eastAsia="Times New Roman"/>
                <w:color w:val="000000"/>
                <w:lang w:eastAsia="es-CO"/>
              </w:rPr>
              <w:t>rmitirá al administrador editar, eliminar, crear y publicar los diferentes horarios adquiridos a cada ficha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Actores primarios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380B29" w:rsidRPr="00531E99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Administrador</w:t>
            </w:r>
            <w:r w:rsidR="00FC56D4">
              <w:rPr>
                <w:rFonts w:eastAsia="Times New Roman"/>
                <w:color w:val="000000"/>
                <w:lang w:eastAsia="es-CO"/>
              </w:rPr>
              <w:t>, Usuario, Logística, Instructor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Entradas</w:t>
            </w:r>
          </w:p>
        </w:tc>
        <w:tc>
          <w:tcPr>
            <w:tcW w:w="7507" w:type="dxa"/>
            <w:hideMark/>
          </w:tcPr>
          <w:p w:rsidR="00380B29" w:rsidRPr="00531E99" w:rsidRDefault="00417225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>Levantamiento de información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417225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Salidas</w:t>
            </w:r>
          </w:p>
        </w:tc>
        <w:tc>
          <w:tcPr>
            <w:tcW w:w="7507" w:type="dxa"/>
            <w:hideMark/>
          </w:tcPr>
          <w:p w:rsidR="00380B29" w:rsidRPr="00531E99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>Requerimientos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Condiciones previas</w:t>
            </w:r>
          </w:p>
        </w:tc>
        <w:tc>
          <w:tcPr>
            <w:tcW w:w="7507" w:type="dxa"/>
            <w:hideMark/>
          </w:tcPr>
          <w:p w:rsidR="00380B29" w:rsidRDefault="00417225" w:rsidP="001A549E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Tener conocimiento de cuantas fichas e instructores hay en la sede </w:t>
            </w:r>
            <w:r w:rsidR="00FC56D4">
              <w:rPr>
                <w:rFonts w:cs="LiberationSerif"/>
                <w:sz w:val="24"/>
                <w:szCs w:val="24"/>
              </w:rPr>
              <w:t xml:space="preserve">Colombia en donde se llevara a cabo la asignación de los diferentes horarios </w:t>
            </w:r>
            <w:r>
              <w:rPr>
                <w:rFonts w:cs="LiberationSerif"/>
                <w:sz w:val="24"/>
                <w:szCs w:val="24"/>
              </w:rPr>
              <w:t xml:space="preserve"> </w:t>
            </w:r>
          </w:p>
          <w:p w:rsidR="00417225" w:rsidRPr="006773D5" w:rsidRDefault="00417225" w:rsidP="001A549E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iberationSerif"/>
                <w:sz w:val="24"/>
                <w:szCs w:val="24"/>
              </w:rPr>
            </w:pP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principal</w:t>
            </w:r>
          </w:p>
        </w:tc>
        <w:tc>
          <w:tcPr>
            <w:tcW w:w="7507" w:type="dxa"/>
            <w:hideMark/>
          </w:tcPr>
          <w:p w:rsidR="00380B29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</w:t>
            </w:r>
            <w:r w:rsidR="00417225">
              <w:rPr>
                <w:rFonts w:eastAsia="Times New Roman"/>
                <w:color w:val="000000"/>
                <w:lang w:eastAsia="es-CO"/>
              </w:rPr>
              <w:t>Fichas, programa de formación e instructores</w:t>
            </w:r>
            <w:r w:rsidR="00AE59AD">
              <w:rPr>
                <w:rFonts w:eastAsia="Times New Roman"/>
                <w:color w:val="000000"/>
                <w:lang w:eastAsia="es-CO"/>
              </w:rPr>
              <w:t>, usuarios, logística</w:t>
            </w:r>
          </w:p>
          <w:p w:rsidR="00380B29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Pr="00531E99">
              <w:rPr>
                <w:rFonts w:eastAsia="Times New Roman"/>
                <w:color w:val="000000"/>
                <w:lang w:eastAsia="es-CO"/>
              </w:rPr>
              <w:t xml:space="preserve"> </w:t>
            </w:r>
            <w:r w:rsidR="00417225">
              <w:rPr>
                <w:rFonts w:eastAsia="Times New Roman"/>
                <w:color w:val="000000"/>
                <w:lang w:eastAsia="es-CO"/>
              </w:rPr>
              <w:t xml:space="preserve">Asignación de horarios respectivos </w:t>
            </w:r>
            <w:r w:rsidR="00AE59AD">
              <w:rPr>
                <w:rFonts w:eastAsia="Times New Roman"/>
                <w:color w:val="000000"/>
                <w:lang w:eastAsia="es-CO"/>
              </w:rPr>
              <w:t>a los diferentes ambientes</w:t>
            </w:r>
          </w:p>
          <w:p w:rsidR="00380B29" w:rsidRDefault="00417225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Validación </w:t>
            </w:r>
          </w:p>
          <w:p w:rsidR="00AE59AD" w:rsidRPr="001B7154" w:rsidRDefault="00AE59AD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-Identificación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alternativa</w:t>
            </w:r>
          </w:p>
        </w:tc>
        <w:tc>
          <w:tcPr>
            <w:tcW w:w="7507" w:type="dxa"/>
            <w:hideMark/>
          </w:tcPr>
          <w:p w:rsidR="00380B29" w:rsidRDefault="00417225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Numero de fichas</w:t>
            </w:r>
          </w:p>
          <w:p w:rsidR="00380B29" w:rsidRDefault="00417225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Pocos instructores </w:t>
            </w:r>
          </w:p>
          <w:p w:rsidR="00AE59AD" w:rsidRPr="001B7154" w:rsidRDefault="00AE59AD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-Pocos usuarios</w:t>
            </w:r>
          </w:p>
          <w:p w:rsidR="00380B29" w:rsidRPr="00531E99" w:rsidRDefault="00380B29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6046F0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Excepciones</w:t>
            </w:r>
          </w:p>
        </w:tc>
        <w:tc>
          <w:tcPr>
            <w:tcW w:w="7507" w:type="dxa"/>
            <w:hideMark/>
          </w:tcPr>
          <w:p w:rsidR="00380B29" w:rsidRDefault="00417225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Ningún conocimiento del número de fichas ni de instructores </w:t>
            </w:r>
          </w:p>
          <w:p w:rsidR="00380B29" w:rsidRPr="00531E99" w:rsidRDefault="00417225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Pocas fichas 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Frecuencia de uso esperada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380B29" w:rsidRPr="006773D5" w:rsidRDefault="00380B29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 w:rsidRPr="006773D5">
              <w:rPr>
                <w:rFonts w:eastAsia="Times New Roman"/>
                <w:color w:val="000000"/>
                <w:lang w:eastAsia="es-CO"/>
              </w:rPr>
              <w:t>Cada</w:t>
            </w:r>
            <w:r w:rsidR="00F73DDE">
              <w:rPr>
                <w:rFonts w:eastAsia="Times New Roman"/>
                <w:color w:val="000000"/>
                <w:lang w:eastAsia="es-CO"/>
              </w:rPr>
              <w:t xml:space="preserve"> </w:t>
            </w:r>
            <w:r w:rsidR="00417225">
              <w:rPr>
                <w:rFonts w:eastAsia="Times New Roman"/>
                <w:color w:val="000000"/>
                <w:lang w:eastAsia="es-CO"/>
              </w:rPr>
              <w:t>trimestre</w:t>
            </w:r>
            <w:r w:rsidRPr="006773D5">
              <w:rPr>
                <w:rFonts w:eastAsia="Times New Roman"/>
                <w:color w:val="000000"/>
                <w:lang w:eastAsia="es-CO"/>
              </w:rPr>
              <w:br/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Prioridad</w:t>
            </w:r>
          </w:p>
        </w:tc>
        <w:tc>
          <w:tcPr>
            <w:tcW w:w="7507" w:type="dxa"/>
            <w:hideMark/>
          </w:tcPr>
          <w:p w:rsidR="00380B29" w:rsidRPr="003C5E0F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</w:tbl>
    <w:p w:rsidR="00380B29" w:rsidRDefault="00380B29" w:rsidP="00380B29"/>
    <w:p w:rsidR="00380B29" w:rsidRDefault="00380B29" w:rsidP="00380B29"/>
    <w:p w:rsidR="00380B29" w:rsidRDefault="00380B29" w:rsidP="00380B29"/>
    <w:p w:rsidR="00AE59AD" w:rsidRDefault="00AE59AD" w:rsidP="00380B29"/>
    <w:p w:rsidR="00AE59AD" w:rsidRDefault="00AE59AD" w:rsidP="00380B29"/>
    <w:p w:rsidR="00AE59AD" w:rsidRDefault="00AE59AD" w:rsidP="00380B29"/>
    <w:p w:rsidR="00AE59AD" w:rsidRDefault="00AE59AD" w:rsidP="00380B29"/>
    <w:p w:rsidR="00380B29" w:rsidRDefault="00380B29" w:rsidP="00380B29"/>
    <w:tbl>
      <w:tblPr>
        <w:tblStyle w:val="Cuadrculaclara-nfasis5"/>
        <w:tblpPr w:leftFromText="141" w:rightFromText="141" w:vertAnchor="text" w:horzAnchor="margin" w:tblpY="606"/>
        <w:tblW w:w="9446" w:type="dxa"/>
        <w:tblLook w:val="04A0" w:firstRow="1" w:lastRow="0" w:firstColumn="1" w:lastColumn="0" w:noHBand="0" w:noVBand="1"/>
      </w:tblPr>
      <w:tblGrid>
        <w:gridCol w:w="1939"/>
        <w:gridCol w:w="7507"/>
      </w:tblGrid>
      <w:tr w:rsidR="00AE59AD" w:rsidRPr="00531E99" w:rsidTr="0022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 xml:space="preserve">Caso de uso </w:t>
            </w:r>
          </w:p>
        </w:tc>
        <w:tc>
          <w:tcPr>
            <w:tcW w:w="7507" w:type="dxa"/>
            <w:hideMark/>
          </w:tcPr>
          <w:p w:rsidR="00AE59AD" w:rsidRPr="00531E99" w:rsidRDefault="00AE59AD" w:rsidP="00056E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Reportar Disponibilidad</w:t>
            </w:r>
          </w:p>
        </w:tc>
      </w:tr>
      <w:tr w:rsidR="00AE59AD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Descripción</w:t>
            </w:r>
          </w:p>
        </w:tc>
        <w:tc>
          <w:tcPr>
            <w:tcW w:w="7507" w:type="dxa"/>
            <w:hideMark/>
          </w:tcPr>
          <w:p w:rsidR="00AE59AD" w:rsidRPr="00531E99" w:rsidRDefault="00AE59AD" w:rsidP="00E330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El sistema le permitirá al personal de logística e instructor diligenciar su disponibilidad de tiempo</w:t>
            </w:r>
            <w:r w:rsidR="00E3309F">
              <w:rPr>
                <w:rFonts w:eastAsia="Times New Roman"/>
                <w:color w:val="000000"/>
                <w:lang w:eastAsia="es-CO"/>
              </w:rPr>
              <w:t xml:space="preserve"> y al área de logística reportar la disponibilidad de ambientes.</w:t>
            </w:r>
          </w:p>
        </w:tc>
      </w:tr>
      <w:tr w:rsidR="00AE59AD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Actores primarios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AE59AD" w:rsidRPr="00531E99" w:rsidRDefault="00AE59AD" w:rsidP="00056E0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Logística e instructor</w:t>
            </w:r>
          </w:p>
        </w:tc>
      </w:tr>
      <w:tr w:rsidR="00AE59AD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Entradas</w:t>
            </w:r>
          </w:p>
        </w:tc>
        <w:tc>
          <w:tcPr>
            <w:tcW w:w="7507" w:type="dxa"/>
            <w:hideMark/>
          </w:tcPr>
          <w:p w:rsidR="00AE59AD" w:rsidRPr="00531E99" w:rsidRDefault="00AE59AD" w:rsidP="00056E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>Datos del personal de logística e instructor</w:t>
            </w:r>
          </w:p>
        </w:tc>
      </w:tr>
      <w:tr w:rsidR="00AE59AD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Salidas</w:t>
            </w:r>
          </w:p>
        </w:tc>
        <w:tc>
          <w:tcPr>
            <w:tcW w:w="7507" w:type="dxa"/>
            <w:hideMark/>
          </w:tcPr>
          <w:p w:rsidR="00AE59AD" w:rsidRPr="00531E99" w:rsidRDefault="00AE59AD" w:rsidP="00056E0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 xml:space="preserve">Actualización </w:t>
            </w:r>
          </w:p>
        </w:tc>
      </w:tr>
      <w:tr w:rsidR="00AE59AD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Condiciones previas</w:t>
            </w:r>
          </w:p>
        </w:tc>
        <w:tc>
          <w:tcPr>
            <w:tcW w:w="7507" w:type="dxa"/>
            <w:hideMark/>
          </w:tcPr>
          <w:p w:rsidR="00AE59AD" w:rsidRPr="006046F0" w:rsidRDefault="00AE59AD" w:rsidP="00056E0A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Ingresar completamente los datos que se le piden al personal de logística e instructor de la sede </w:t>
            </w:r>
          </w:p>
        </w:tc>
      </w:tr>
      <w:tr w:rsidR="00AE59AD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principal</w:t>
            </w:r>
          </w:p>
        </w:tc>
        <w:tc>
          <w:tcPr>
            <w:tcW w:w="7507" w:type="dxa"/>
            <w:hideMark/>
          </w:tcPr>
          <w:p w:rsidR="00AE59AD" w:rsidRDefault="00AE59AD" w:rsidP="00056E0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Ingresar datos completos </w:t>
            </w:r>
          </w:p>
          <w:p w:rsidR="00AE59AD" w:rsidRDefault="00AE59AD" w:rsidP="00056E0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Disponibilidad </w:t>
            </w:r>
          </w:p>
          <w:p w:rsidR="00AE59AD" w:rsidRDefault="00AE59AD" w:rsidP="00056E0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Pr="00531E99"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color w:val="000000"/>
                <w:lang w:eastAsia="es-CO"/>
              </w:rPr>
              <w:t>Validación</w:t>
            </w:r>
          </w:p>
          <w:p w:rsidR="00AE59AD" w:rsidRPr="001B7154" w:rsidRDefault="00AE59AD" w:rsidP="00056E0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Asignación</w:t>
            </w:r>
          </w:p>
        </w:tc>
      </w:tr>
      <w:tr w:rsidR="00AE59AD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alternativa</w:t>
            </w:r>
          </w:p>
        </w:tc>
        <w:tc>
          <w:tcPr>
            <w:tcW w:w="7507" w:type="dxa"/>
            <w:hideMark/>
          </w:tcPr>
          <w:p w:rsidR="00AE59AD" w:rsidRDefault="00AE59AD" w:rsidP="00056E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Actualizaciones </w:t>
            </w:r>
          </w:p>
          <w:p w:rsidR="00AE59AD" w:rsidRPr="001B7154" w:rsidRDefault="00AE59AD" w:rsidP="00056E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Información incompleta</w:t>
            </w:r>
          </w:p>
          <w:p w:rsidR="00AE59AD" w:rsidRPr="00531E99" w:rsidRDefault="00AE59AD" w:rsidP="00056E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</w:p>
        </w:tc>
      </w:tr>
      <w:tr w:rsidR="00AE59AD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Excepciones:</w:t>
            </w:r>
          </w:p>
        </w:tc>
        <w:tc>
          <w:tcPr>
            <w:tcW w:w="7507" w:type="dxa"/>
            <w:hideMark/>
          </w:tcPr>
          <w:p w:rsidR="00AE59AD" w:rsidRDefault="00AE59AD" w:rsidP="00056E0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Datos del  personal de logística e instructor  incorrectos </w:t>
            </w:r>
          </w:p>
          <w:p w:rsidR="00AE59AD" w:rsidRPr="00531E99" w:rsidRDefault="00AE59AD" w:rsidP="00056E0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Asignación incorrecta a la disponibilidad </w:t>
            </w:r>
          </w:p>
        </w:tc>
      </w:tr>
      <w:tr w:rsidR="00AE59AD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Frecuencia de uso esperada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AE59AD" w:rsidRPr="006773D5" w:rsidRDefault="00AE59AD" w:rsidP="00056E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Cada vez que sea cambio de horario</w:t>
            </w:r>
          </w:p>
          <w:p w:rsidR="00AE59AD" w:rsidRDefault="00AE59AD" w:rsidP="00056E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Cada vez que se actualice información del personal de logística e instructor</w:t>
            </w:r>
            <w:r w:rsidR="00E3309F">
              <w:rPr>
                <w:rFonts w:eastAsia="Times New Roman"/>
                <w:color w:val="000000"/>
                <w:lang w:eastAsia="es-CO"/>
              </w:rPr>
              <w:t xml:space="preserve"> o del ambiente</w:t>
            </w:r>
          </w:p>
          <w:p w:rsidR="00AE59AD" w:rsidRPr="006773D5" w:rsidRDefault="00AE59AD" w:rsidP="00056E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Cada trimestre</w:t>
            </w:r>
            <w:r w:rsidRPr="006773D5">
              <w:rPr>
                <w:rFonts w:eastAsia="Times New Roman"/>
                <w:color w:val="000000"/>
                <w:lang w:eastAsia="es-CO"/>
              </w:rPr>
              <w:br/>
            </w:r>
          </w:p>
        </w:tc>
      </w:tr>
      <w:tr w:rsidR="00AE59AD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AE59AD" w:rsidRPr="00016442" w:rsidRDefault="00AE59AD" w:rsidP="00056E0A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Prioridad</w:t>
            </w:r>
          </w:p>
        </w:tc>
        <w:tc>
          <w:tcPr>
            <w:tcW w:w="7507" w:type="dxa"/>
            <w:hideMark/>
          </w:tcPr>
          <w:p w:rsidR="00AE59AD" w:rsidRPr="003C5E0F" w:rsidRDefault="00AE59AD" w:rsidP="00056E0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</w:tbl>
    <w:p w:rsidR="00380B29" w:rsidRDefault="00380B29" w:rsidP="00380B29"/>
    <w:p w:rsidR="00380B29" w:rsidRDefault="00380B29" w:rsidP="00380B29"/>
    <w:p w:rsidR="00380B29" w:rsidRDefault="00380B29" w:rsidP="00380B29"/>
    <w:p w:rsidR="00AE59AD" w:rsidRDefault="00AE59AD" w:rsidP="00380B29"/>
    <w:p w:rsidR="00AE59AD" w:rsidRDefault="00AE59AD" w:rsidP="00380B29"/>
    <w:p w:rsidR="00AE59AD" w:rsidRDefault="00AE59AD" w:rsidP="00380B29"/>
    <w:p w:rsidR="00AE59AD" w:rsidRDefault="00AE59AD" w:rsidP="00380B29"/>
    <w:tbl>
      <w:tblPr>
        <w:tblStyle w:val="Cuadrculaclara-nfasis5"/>
        <w:tblpPr w:leftFromText="141" w:rightFromText="141" w:vertAnchor="text" w:horzAnchor="margin" w:tblpY="606"/>
        <w:tblW w:w="9446" w:type="dxa"/>
        <w:tblLook w:val="04A0" w:firstRow="1" w:lastRow="0" w:firstColumn="1" w:lastColumn="0" w:noHBand="0" w:noVBand="1"/>
      </w:tblPr>
      <w:tblGrid>
        <w:gridCol w:w="1939"/>
        <w:gridCol w:w="7507"/>
      </w:tblGrid>
      <w:tr w:rsidR="00380B29" w:rsidRPr="00531E99" w:rsidTr="0022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 xml:space="preserve">Caso de uso </w:t>
            </w:r>
          </w:p>
        </w:tc>
        <w:tc>
          <w:tcPr>
            <w:tcW w:w="7507" w:type="dxa"/>
            <w:hideMark/>
          </w:tcPr>
          <w:p w:rsidR="00380B29" w:rsidRPr="00531E99" w:rsidRDefault="00E3309F" w:rsidP="00E3309F">
            <w:pPr>
              <w:tabs>
                <w:tab w:val="center" w:pos="364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Inicio de Sesión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Descripción</w:t>
            </w:r>
          </w:p>
        </w:tc>
        <w:tc>
          <w:tcPr>
            <w:tcW w:w="7507" w:type="dxa"/>
            <w:hideMark/>
          </w:tcPr>
          <w:p w:rsidR="00380B29" w:rsidRPr="00531E99" w:rsidRDefault="006046F0" w:rsidP="00E330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El sis</w:t>
            </w:r>
            <w:r w:rsidR="00AE59AD">
              <w:rPr>
                <w:rFonts w:eastAsia="Times New Roman"/>
                <w:color w:val="000000"/>
                <w:lang w:eastAsia="es-CO"/>
              </w:rPr>
              <w:t xml:space="preserve">tema </w:t>
            </w:r>
            <w:r w:rsidR="00E3309F">
              <w:rPr>
                <w:rFonts w:eastAsia="Times New Roman"/>
                <w:color w:val="000000"/>
                <w:lang w:eastAsia="es-CO"/>
              </w:rPr>
              <w:t xml:space="preserve">permitirá ingresar solamente al personal autorizado como lo es el administrador, el instructor y las personas del área logística que diligencien correctamente los datos para ingresar al sistema 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Actores primarios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380B29" w:rsidRPr="00531E99" w:rsidRDefault="00E3309F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Logística, instructor, administrador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Entradas</w:t>
            </w:r>
          </w:p>
        </w:tc>
        <w:tc>
          <w:tcPr>
            <w:tcW w:w="7507" w:type="dxa"/>
            <w:hideMark/>
          </w:tcPr>
          <w:p w:rsidR="00380B29" w:rsidRPr="00531E99" w:rsidRDefault="006046F0" w:rsidP="00E330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 xml:space="preserve">Datos del </w:t>
            </w:r>
            <w:r w:rsidR="00E3309F">
              <w:t>personal que desea ingresar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6046F0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Salidas</w:t>
            </w:r>
          </w:p>
        </w:tc>
        <w:tc>
          <w:tcPr>
            <w:tcW w:w="7507" w:type="dxa"/>
            <w:hideMark/>
          </w:tcPr>
          <w:p w:rsidR="00380B29" w:rsidRPr="00531E99" w:rsidRDefault="00E3309F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t>Requerimientos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Condiciones previas</w:t>
            </w:r>
          </w:p>
        </w:tc>
        <w:tc>
          <w:tcPr>
            <w:tcW w:w="7507" w:type="dxa"/>
            <w:hideMark/>
          </w:tcPr>
          <w:p w:rsidR="00380B29" w:rsidRPr="006046F0" w:rsidRDefault="006046F0" w:rsidP="00E3309F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Ingresar completamente </w:t>
            </w:r>
            <w:r w:rsidR="00AE59AD">
              <w:rPr>
                <w:rFonts w:cs="LiberationSerif"/>
                <w:sz w:val="24"/>
                <w:szCs w:val="24"/>
              </w:rPr>
              <w:t xml:space="preserve">los datos </w:t>
            </w:r>
            <w:r w:rsidR="00E3309F">
              <w:rPr>
                <w:rFonts w:cs="LiberationSerif"/>
                <w:sz w:val="24"/>
                <w:szCs w:val="24"/>
              </w:rPr>
              <w:t>que se solicitan como lo es n</w:t>
            </w:r>
            <w:r w:rsidR="00521E93">
              <w:rPr>
                <w:rFonts w:cs="LiberationSerif"/>
                <w:sz w:val="24"/>
                <w:szCs w:val="24"/>
              </w:rPr>
              <w:t>úmero de cé</w:t>
            </w:r>
            <w:r w:rsidR="00E3309F">
              <w:rPr>
                <w:rFonts w:cs="LiberationSerif"/>
                <w:sz w:val="24"/>
                <w:szCs w:val="24"/>
              </w:rPr>
              <w:t>dula y contraseña</w:t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principal</w:t>
            </w:r>
          </w:p>
        </w:tc>
        <w:tc>
          <w:tcPr>
            <w:tcW w:w="7507" w:type="dxa"/>
            <w:hideMark/>
          </w:tcPr>
          <w:p w:rsidR="006046F0" w:rsidRDefault="006046F0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Ingresar datos completos  </w:t>
            </w:r>
          </w:p>
          <w:p w:rsidR="00380B29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</w:t>
            </w:r>
            <w:r w:rsidRPr="00531E99"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color w:val="000000"/>
                <w:lang w:eastAsia="es-CO"/>
              </w:rPr>
              <w:t>Validación</w:t>
            </w:r>
          </w:p>
          <w:p w:rsidR="007361A7" w:rsidRPr="001B7154" w:rsidRDefault="00521E93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Inicio de Sesión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Secuencia alternativa</w:t>
            </w:r>
          </w:p>
        </w:tc>
        <w:tc>
          <w:tcPr>
            <w:tcW w:w="7507" w:type="dxa"/>
            <w:hideMark/>
          </w:tcPr>
          <w:p w:rsidR="00380B29" w:rsidRPr="001B7154" w:rsidRDefault="006046F0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Información incompleta</w:t>
            </w:r>
          </w:p>
          <w:p w:rsidR="00380B29" w:rsidRPr="00531E99" w:rsidRDefault="00380B29" w:rsidP="001A54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 w:rsidRPr="00016442">
              <w:rPr>
                <w:rFonts w:eastAsia="Times New Roman"/>
                <w:color w:val="000000" w:themeColor="text1"/>
                <w:lang w:eastAsia="es-CO"/>
              </w:rPr>
              <w:t>Excepciones:</w:t>
            </w:r>
          </w:p>
        </w:tc>
        <w:tc>
          <w:tcPr>
            <w:tcW w:w="7507" w:type="dxa"/>
            <w:hideMark/>
          </w:tcPr>
          <w:p w:rsidR="00380B29" w:rsidRDefault="00521E93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- Datos requeridos para el inicio de sesión</w:t>
            </w:r>
            <w:r w:rsidR="006046F0">
              <w:rPr>
                <w:rFonts w:eastAsia="Times New Roman"/>
                <w:color w:val="000000"/>
                <w:lang w:eastAsia="es-CO"/>
              </w:rPr>
              <w:t xml:space="preserve"> </w:t>
            </w:r>
          </w:p>
          <w:p w:rsidR="00380B29" w:rsidRPr="00531E99" w:rsidRDefault="006046F0" w:rsidP="00521E9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</w:t>
            </w:r>
            <w:r w:rsidR="00521E93">
              <w:rPr>
                <w:rFonts w:eastAsia="Times New Roman"/>
                <w:color w:val="000000"/>
                <w:lang w:eastAsia="es-CO"/>
              </w:rPr>
              <w:t>No ingresa al sistema con datos incorrectos</w:t>
            </w:r>
            <w:r>
              <w:rPr>
                <w:rFonts w:eastAsia="Times New Roman"/>
                <w:color w:val="000000"/>
                <w:lang w:eastAsia="es-CO"/>
              </w:rPr>
              <w:t xml:space="preserve"> </w:t>
            </w:r>
          </w:p>
        </w:tc>
      </w:tr>
      <w:tr w:rsidR="00380B29" w:rsidRPr="00531E99" w:rsidTr="0022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Frecuencia de uso esperada</w:t>
            </w:r>
            <w:r w:rsidRPr="00016442"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  <w:tc>
          <w:tcPr>
            <w:tcW w:w="7507" w:type="dxa"/>
            <w:hideMark/>
          </w:tcPr>
          <w:p w:rsidR="00380B29" w:rsidRPr="006773D5" w:rsidRDefault="006046F0" w:rsidP="007361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 xml:space="preserve">- Cada </w:t>
            </w:r>
            <w:r w:rsidR="007361A7">
              <w:rPr>
                <w:rFonts w:eastAsia="Times New Roman"/>
                <w:color w:val="000000"/>
                <w:lang w:eastAsia="es-CO"/>
              </w:rPr>
              <w:t>veces que sea necesario</w:t>
            </w:r>
            <w:r w:rsidR="00380B29" w:rsidRPr="006773D5">
              <w:rPr>
                <w:rFonts w:eastAsia="Times New Roman"/>
                <w:color w:val="000000"/>
                <w:lang w:eastAsia="es-CO"/>
              </w:rPr>
              <w:br/>
            </w:r>
          </w:p>
        </w:tc>
      </w:tr>
      <w:tr w:rsidR="00380B29" w:rsidRPr="00531E99" w:rsidTr="0022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380B29" w:rsidRPr="00016442" w:rsidRDefault="00380B29" w:rsidP="001A549E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 w:themeColor="text1"/>
                <w:lang w:eastAsia="es-CO"/>
              </w:rPr>
            </w:pPr>
            <w:r>
              <w:rPr>
                <w:rFonts w:eastAsia="Times New Roman"/>
                <w:color w:val="000000" w:themeColor="text1"/>
                <w:lang w:eastAsia="es-CO"/>
              </w:rPr>
              <w:t>Prioridad</w:t>
            </w:r>
          </w:p>
        </w:tc>
        <w:tc>
          <w:tcPr>
            <w:tcW w:w="7507" w:type="dxa"/>
            <w:hideMark/>
          </w:tcPr>
          <w:p w:rsidR="00380B29" w:rsidRPr="003C5E0F" w:rsidRDefault="00380B29" w:rsidP="001A549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Alta</w:t>
            </w:r>
            <w:bookmarkStart w:id="0" w:name="_GoBack"/>
            <w:bookmarkEnd w:id="0"/>
          </w:p>
        </w:tc>
      </w:tr>
    </w:tbl>
    <w:p w:rsidR="00380B29" w:rsidRPr="00164CA0" w:rsidRDefault="00380B29" w:rsidP="00380B29"/>
    <w:sectPr w:rsidR="00380B29" w:rsidRPr="00164CA0" w:rsidSect="00CC71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600" w:rsidRDefault="00547600">
      <w:pPr>
        <w:spacing w:after="0" w:line="240" w:lineRule="auto"/>
      </w:pPr>
      <w:r>
        <w:separator/>
      </w:r>
    </w:p>
  </w:endnote>
  <w:endnote w:type="continuationSeparator" w:id="0">
    <w:p w:rsidR="00547600" w:rsidRDefault="0054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0563651"/>
      <w:docPartObj>
        <w:docPartGallery w:val="Page Numbers (Bottom of Page)"/>
        <w:docPartUnique/>
      </w:docPartObj>
    </w:sdtPr>
    <w:sdtEndPr/>
    <w:sdtContent>
      <w:p w:rsidR="00CF0D1E" w:rsidRDefault="00CF0D1E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4" name="Decisión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1ED89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lgtwIAAHc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Ir4WWC3AgAAd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F0D1E" w:rsidRDefault="00CF0D1E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21E93" w:rsidRPr="00521E93">
          <w:rPr>
            <w:noProof/>
            <w:lang w:val="es-ES"/>
          </w:rPr>
          <w:t>6</w:t>
        </w:r>
        <w:r>
          <w:fldChar w:fldCharType="end"/>
        </w:r>
      </w:p>
    </w:sdtContent>
  </w:sdt>
  <w:p w:rsidR="00CF0D1E" w:rsidRDefault="00CF0D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938250"/>
      <w:docPartObj>
        <w:docPartGallery w:val="Page Numbers (Bottom of Page)"/>
        <w:docPartUnique/>
      </w:docPartObj>
    </w:sdtPr>
    <w:sdtEndPr/>
    <w:sdtContent>
      <w:p w:rsidR="00CF0D1E" w:rsidRDefault="00CF0D1E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3" name="Decisión 1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25882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ANrUi23AgAAd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F0D1E" w:rsidRDefault="00CF0D1E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3309F" w:rsidRPr="00E3309F">
          <w:rPr>
            <w:noProof/>
            <w:lang w:val="es-ES"/>
          </w:rPr>
          <w:t>1</w:t>
        </w:r>
        <w:r>
          <w:fldChar w:fldCharType="end"/>
        </w:r>
      </w:p>
    </w:sdtContent>
  </w:sdt>
  <w:p w:rsidR="00CF0D1E" w:rsidRDefault="00CF0D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600" w:rsidRDefault="00547600">
      <w:pPr>
        <w:spacing w:after="0" w:line="240" w:lineRule="auto"/>
      </w:pPr>
      <w:r>
        <w:separator/>
      </w:r>
    </w:p>
  </w:footnote>
  <w:footnote w:type="continuationSeparator" w:id="0">
    <w:p w:rsidR="00547600" w:rsidRDefault="00547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1E" w:rsidRDefault="0054760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7216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1E" w:rsidRDefault="00380B29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CASOS DE USO EXTENDIDO</w:t>
    </w:r>
  </w:p>
  <w:p w:rsidR="00380B29" w:rsidRPr="00CC719E" w:rsidRDefault="00380B29" w:rsidP="00CC719E">
    <w:pPr>
      <w:pStyle w:val="Encabezado"/>
      <w:rPr>
        <w:sz w:val="18"/>
        <w:szCs w:val="18"/>
        <w:lang w:val="es-ES"/>
      </w:rPr>
    </w:pPr>
  </w:p>
  <w:p w:rsidR="00CF0D1E" w:rsidRDefault="00CF0D1E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1E" w:rsidRPr="009D3BDB" w:rsidRDefault="00CF0D1E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D1E" w:rsidRPr="000B2932" w:rsidRDefault="00CF0D1E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520.9pt;margin-top:651.95pt;width:7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mt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" filled="f" stroked="f">
              <v:textbox inset=",7.2pt,,7.2pt">
                <w:txbxContent>
                  <w:p w:rsidR="00CF0D1E" w:rsidRPr="000B2932" w:rsidRDefault="00CF0D1E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72615"/>
    <w:multiLevelType w:val="hybridMultilevel"/>
    <w:tmpl w:val="6030A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94168"/>
    <w:multiLevelType w:val="hybridMultilevel"/>
    <w:tmpl w:val="3DEAB3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214E6"/>
    <w:multiLevelType w:val="hybridMultilevel"/>
    <w:tmpl w:val="1B6A0EA6"/>
    <w:lvl w:ilvl="0" w:tplc="1FC8ADAC">
      <w:start w:val="1"/>
      <w:numFmt w:val="upperLetter"/>
      <w:lvlText w:val="%1)"/>
      <w:lvlJc w:val="left"/>
      <w:pPr>
        <w:ind w:left="3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00" w:hanging="360"/>
      </w:pPr>
    </w:lvl>
    <w:lvl w:ilvl="2" w:tplc="0C0A001B" w:tentative="1">
      <w:start w:val="1"/>
      <w:numFmt w:val="lowerRoman"/>
      <w:lvlText w:val="%3."/>
      <w:lvlJc w:val="right"/>
      <w:pPr>
        <w:ind w:left="1820" w:hanging="180"/>
      </w:pPr>
    </w:lvl>
    <w:lvl w:ilvl="3" w:tplc="0C0A000F" w:tentative="1">
      <w:start w:val="1"/>
      <w:numFmt w:val="decimal"/>
      <w:lvlText w:val="%4."/>
      <w:lvlJc w:val="left"/>
      <w:pPr>
        <w:ind w:left="2540" w:hanging="360"/>
      </w:pPr>
    </w:lvl>
    <w:lvl w:ilvl="4" w:tplc="0C0A0019" w:tentative="1">
      <w:start w:val="1"/>
      <w:numFmt w:val="lowerLetter"/>
      <w:lvlText w:val="%5."/>
      <w:lvlJc w:val="left"/>
      <w:pPr>
        <w:ind w:left="3260" w:hanging="360"/>
      </w:pPr>
    </w:lvl>
    <w:lvl w:ilvl="5" w:tplc="0C0A001B" w:tentative="1">
      <w:start w:val="1"/>
      <w:numFmt w:val="lowerRoman"/>
      <w:lvlText w:val="%6."/>
      <w:lvlJc w:val="right"/>
      <w:pPr>
        <w:ind w:left="3980" w:hanging="180"/>
      </w:pPr>
    </w:lvl>
    <w:lvl w:ilvl="6" w:tplc="0C0A000F" w:tentative="1">
      <w:start w:val="1"/>
      <w:numFmt w:val="decimal"/>
      <w:lvlText w:val="%7."/>
      <w:lvlJc w:val="left"/>
      <w:pPr>
        <w:ind w:left="4700" w:hanging="360"/>
      </w:pPr>
    </w:lvl>
    <w:lvl w:ilvl="7" w:tplc="0C0A0019" w:tentative="1">
      <w:start w:val="1"/>
      <w:numFmt w:val="lowerLetter"/>
      <w:lvlText w:val="%8."/>
      <w:lvlJc w:val="left"/>
      <w:pPr>
        <w:ind w:left="5420" w:hanging="360"/>
      </w:pPr>
    </w:lvl>
    <w:lvl w:ilvl="8" w:tplc="0C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 w15:restartNumberingAfterBreak="0">
    <w:nsid w:val="05C87BE2"/>
    <w:multiLevelType w:val="hybridMultilevel"/>
    <w:tmpl w:val="F3B2B228"/>
    <w:lvl w:ilvl="0" w:tplc="D16CC160">
      <w:start w:val="1"/>
      <w:numFmt w:val="upperLetter"/>
      <w:lvlText w:val="%1)"/>
      <w:lvlJc w:val="left"/>
      <w:pPr>
        <w:ind w:left="2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86" w:hanging="360"/>
      </w:pPr>
    </w:lvl>
    <w:lvl w:ilvl="2" w:tplc="0C0A001B" w:tentative="1">
      <w:start w:val="1"/>
      <w:numFmt w:val="lowerRoman"/>
      <w:lvlText w:val="%3."/>
      <w:lvlJc w:val="right"/>
      <w:pPr>
        <w:ind w:left="1706" w:hanging="180"/>
      </w:pPr>
    </w:lvl>
    <w:lvl w:ilvl="3" w:tplc="0C0A000F" w:tentative="1">
      <w:start w:val="1"/>
      <w:numFmt w:val="decimal"/>
      <w:lvlText w:val="%4."/>
      <w:lvlJc w:val="left"/>
      <w:pPr>
        <w:ind w:left="2426" w:hanging="360"/>
      </w:pPr>
    </w:lvl>
    <w:lvl w:ilvl="4" w:tplc="0C0A0019" w:tentative="1">
      <w:start w:val="1"/>
      <w:numFmt w:val="lowerLetter"/>
      <w:lvlText w:val="%5."/>
      <w:lvlJc w:val="left"/>
      <w:pPr>
        <w:ind w:left="3146" w:hanging="360"/>
      </w:pPr>
    </w:lvl>
    <w:lvl w:ilvl="5" w:tplc="0C0A001B" w:tentative="1">
      <w:start w:val="1"/>
      <w:numFmt w:val="lowerRoman"/>
      <w:lvlText w:val="%6."/>
      <w:lvlJc w:val="right"/>
      <w:pPr>
        <w:ind w:left="3866" w:hanging="180"/>
      </w:pPr>
    </w:lvl>
    <w:lvl w:ilvl="6" w:tplc="0C0A000F" w:tentative="1">
      <w:start w:val="1"/>
      <w:numFmt w:val="decimal"/>
      <w:lvlText w:val="%7."/>
      <w:lvlJc w:val="left"/>
      <w:pPr>
        <w:ind w:left="4586" w:hanging="360"/>
      </w:pPr>
    </w:lvl>
    <w:lvl w:ilvl="7" w:tplc="0C0A0019" w:tentative="1">
      <w:start w:val="1"/>
      <w:numFmt w:val="lowerLetter"/>
      <w:lvlText w:val="%8."/>
      <w:lvlJc w:val="left"/>
      <w:pPr>
        <w:ind w:left="5306" w:hanging="360"/>
      </w:pPr>
    </w:lvl>
    <w:lvl w:ilvl="8" w:tplc="0C0A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5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548D4"/>
    <w:multiLevelType w:val="hybridMultilevel"/>
    <w:tmpl w:val="BC4C3252"/>
    <w:lvl w:ilvl="0" w:tplc="BF8E32C2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7" w:hanging="360"/>
      </w:pPr>
    </w:lvl>
    <w:lvl w:ilvl="2" w:tplc="0C0A001B" w:tentative="1">
      <w:start w:val="1"/>
      <w:numFmt w:val="lowerRoman"/>
      <w:lvlText w:val="%3."/>
      <w:lvlJc w:val="right"/>
      <w:pPr>
        <w:ind w:left="1517" w:hanging="180"/>
      </w:pPr>
    </w:lvl>
    <w:lvl w:ilvl="3" w:tplc="0C0A000F" w:tentative="1">
      <w:start w:val="1"/>
      <w:numFmt w:val="decimal"/>
      <w:lvlText w:val="%4."/>
      <w:lvlJc w:val="left"/>
      <w:pPr>
        <w:ind w:left="2237" w:hanging="360"/>
      </w:pPr>
    </w:lvl>
    <w:lvl w:ilvl="4" w:tplc="0C0A0019" w:tentative="1">
      <w:start w:val="1"/>
      <w:numFmt w:val="lowerLetter"/>
      <w:lvlText w:val="%5."/>
      <w:lvlJc w:val="left"/>
      <w:pPr>
        <w:ind w:left="2957" w:hanging="360"/>
      </w:pPr>
    </w:lvl>
    <w:lvl w:ilvl="5" w:tplc="0C0A001B" w:tentative="1">
      <w:start w:val="1"/>
      <w:numFmt w:val="lowerRoman"/>
      <w:lvlText w:val="%6."/>
      <w:lvlJc w:val="right"/>
      <w:pPr>
        <w:ind w:left="3677" w:hanging="180"/>
      </w:pPr>
    </w:lvl>
    <w:lvl w:ilvl="6" w:tplc="0C0A000F" w:tentative="1">
      <w:start w:val="1"/>
      <w:numFmt w:val="decimal"/>
      <w:lvlText w:val="%7."/>
      <w:lvlJc w:val="left"/>
      <w:pPr>
        <w:ind w:left="4397" w:hanging="360"/>
      </w:pPr>
    </w:lvl>
    <w:lvl w:ilvl="7" w:tplc="0C0A0019" w:tentative="1">
      <w:start w:val="1"/>
      <w:numFmt w:val="lowerLetter"/>
      <w:lvlText w:val="%8."/>
      <w:lvlJc w:val="left"/>
      <w:pPr>
        <w:ind w:left="5117" w:hanging="360"/>
      </w:pPr>
    </w:lvl>
    <w:lvl w:ilvl="8" w:tplc="0C0A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7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C574A"/>
    <w:multiLevelType w:val="hybridMultilevel"/>
    <w:tmpl w:val="369093CC"/>
    <w:lvl w:ilvl="0" w:tplc="FD28B15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E58F6"/>
    <w:multiLevelType w:val="hybridMultilevel"/>
    <w:tmpl w:val="4BA67862"/>
    <w:lvl w:ilvl="0" w:tplc="93F0CCAA">
      <w:start w:val="1"/>
      <w:numFmt w:val="upperLetter"/>
      <w:lvlText w:val="%1)"/>
      <w:lvlJc w:val="left"/>
      <w:pPr>
        <w:ind w:left="6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3" w:hanging="360"/>
      </w:pPr>
    </w:lvl>
    <w:lvl w:ilvl="2" w:tplc="0C0A001B" w:tentative="1">
      <w:start w:val="1"/>
      <w:numFmt w:val="lowerRoman"/>
      <w:lvlText w:val="%3."/>
      <w:lvlJc w:val="right"/>
      <w:pPr>
        <w:ind w:left="2103" w:hanging="180"/>
      </w:pPr>
    </w:lvl>
    <w:lvl w:ilvl="3" w:tplc="0C0A000F" w:tentative="1">
      <w:start w:val="1"/>
      <w:numFmt w:val="decimal"/>
      <w:lvlText w:val="%4."/>
      <w:lvlJc w:val="left"/>
      <w:pPr>
        <w:ind w:left="2823" w:hanging="360"/>
      </w:pPr>
    </w:lvl>
    <w:lvl w:ilvl="4" w:tplc="0C0A0019" w:tentative="1">
      <w:start w:val="1"/>
      <w:numFmt w:val="lowerLetter"/>
      <w:lvlText w:val="%5."/>
      <w:lvlJc w:val="left"/>
      <w:pPr>
        <w:ind w:left="3543" w:hanging="360"/>
      </w:pPr>
    </w:lvl>
    <w:lvl w:ilvl="5" w:tplc="0C0A001B" w:tentative="1">
      <w:start w:val="1"/>
      <w:numFmt w:val="lowerRoman"/>
      <w:lvlText w:val="%6."/>
      <w:lvlJc w:val="right"/>
      <w:pPr>
        <w:ind w:left="4263" w:hanging="180"/>
      </w:pPr>
    </w:lvl>
    <w:lvl w:ilvl="6" w:tplc="0C0A000F" w:tentative="1">
      <w:start w:val="1"/>
      <w:numFmt w:val="decimal"/>
      <w:lvlText w:val="%7."/>
      <w:lvlJc w:val="left"/>
      <w:pPr>
        <w:ind w:left="4983" w:hanging="360"/>
      </w:pPr>
    </w:lvl>
    <w:lvl w:ilvl="7" w:tplc="0C0A0019" w:tentative="1">
      <w:start w:val="1"/>
      <w:numFmt w:val="lowerLetter"/>
      <w:lvlText w:val="%8."/>
      <w:lvlJc w:val="left"/>
      <w:pPr>
        <w:ind w:left="5703" w:hanging="360"/>
      </w:pPr>
    </w:lvl>
    <w:lvl w:ilvl="8" w:tplc="0C0A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2" w15:restartNumberingAfterBreak="0">
    <w:nsid w:val="2B4D6792"/>
    <w:multiLevelType w:val="hybridMultilevel"/>
    <w:tmpl w:val="1FE29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92FB2"/>
    <w:multiLevelType w:val="hybridMultilevel"/>
    <w:tmpl w:val="D332DDA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A4A68F9"/>
    <w:multiLevelType w:val="hybridMultilevel"/>
    <w:tmpl w:val="7E1A52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629EF"/>
    <w:multiLevelType w:val="hybridMultilevel"/>
    <w:tmpl w:val="E7B80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6555E"/>
    <w:multiLevelType w:val="hybridMultilevel"/>
    <w:tmpl w:val="7834C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A3EDF"/>
    <w:multiLevelType w:val="hybridMultilevel"/>
    <w:tmpl w:val="7ED8B20C"/>
    <w:lvl w:ilvl="0" w:tplc="6EC8814A">
      <w:start w:val="1"/>
      <w:numFmt w:val="upperLetter"/>
      <w:lvlText w:val="%1)"/>
      <w:lvlJc w:val="left"/>
      <w:pPr>
        <w:ind w:left="7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60" w:hanging="360"/>
      </w:p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</w:lvl>
    <w:lvl w:ilvl="3" w:tplc="0C0A000F" w:tentative="1">
      <w:start w:val="1"/>
      <w:numFmt w:val="decimal"/>
      <w:lvlText w:val="%4."/>
      <w:lvlJc w:val="left"/>
      <w:pPr>
        <w:ind w:left="2900" w:hanging="360"/>
      </w:p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</w:lvl>
    <w:lvl w:ilvl="6" w:tplc="0C0A000F" w:tentative="1">
      <w:start w:val="1"/>
      <w:numFmt w:val="decimal"/>
      <w:lvlText w:val="%7."/>
      <w:lvlJc w:val="left"/>
      <w:pPr>
        <w:ind w:left="5060" w:hanging="360"/>
      </w:p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5CE05487"/>
    <w:multiLevelType w:val="hybridMultilevel"/>
    <w:tmpl w:val="A302316C"/>
    <w:lvl w:ilvl="0" w:tplc="C3485AF4">
      <w:start w:val="5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5E6C23"/>
    <w:multiLevelType w:val="hybridMultilevel"/>
    <w:tmpl w:val="8968F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F01A1"/>
    <w:multiLevelType w:val="hybridMultilevel"/>
    <w:tmpl w:val="F84AE7C0"/>
    <w:lvl w:ilvl="0" w:tplc="20CEDEEE">
      <w:start w:val="1"/>
      <w:numFmt w:val="upperLetter"/>
      <w:lvlText w:val="%1)"/>
      <w:lvlJc w:val="left"/>
      <w:pPr>
        <w:ind w:left="2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86" w:hanging="360"/>
      </w:pPr>
    </w:lvl>
    <w:lvl w:ilvl="2" w:tplc="0C0A001B" w:tentative="1">
      <w:start w:val="1"/>
      <w:numFmt w:val="lowerRoman"/>
      <w:lvlText w:val="%3."/>
      <w:lvlJc w:val="right"/>
      <w:pPr>
        <w:ind w:left="1706" w:hanging="180"/>
      </w:pPr>
    </w:lvl>
    <w:lvl w:ilvl="3" w:tplc="0C0A000F" w:tentative="1">
      <w:start w:val="1"/>
      <w:numFmt w:val="decimal"/>
      <w:lvlText w:val="%4."/>
      <w:lvlJc w:val="left"/>
      <w:pPr>
        <w:ind w:left="2426" w:hanging="360"/>
      </w:pPr>
    </w:lvl>
    <w:lvl w:ilvl="4" w:tplc="0C0A0019" w:tentative="1">
      <w:start w:val="1"/>
      <w:numFmt w:val="lowerLetter"/>
      <w:lvlText w:val="%5."/>
      <w:lvlJc w:val="left"/>
      <w:pPr>
        <w:ind w:left="3146" w:hanging="360"/>
      </w:pPr>
    </w:lvl>
    <w:lvl w:ilvl="5" w:tplc="0C0A001B" w:tentative="1">
      <w:start w:val="1"/>
      <w:numFmt w:val="lowerRoman"/>
      <w:lvlText w:val="%6."/>
      <w:lvlJc w:val="right"/>
      <w:pPr>
        <w:ind w:left="3866" w:hanging="180"/>
      </w:pPr>
    </w:lvl>
    <w:lvl w:ilvl="6" w:tplc="0C0A000F" w:tentative="1">
      <w:start w:val="1"/>
      <w:numFmt w:val="decimal"/>
      <w:lvlText w:val="%7."/>
      <w:lvlJc w:val="left"/>
      <w:pPr>
        <w:ind w:left="4586" w:hanging="360"/>
      </w:pPr>
    </w:lvl>
    <w:lvl w:ilvl="7" w:tplc="0C0A0019" w:tentative="1">
      <w:start w:val="1"/>
      <w:numFmt w:val="lowerLetter"/>
      <w:lvlText w:val="%8."/>
      <w:lvlJc w:val="left"/>
      <w:pPr>
        <w:ind w:left="5306" w:hanging="360"/>
      </w:pPr>
    </w:lvl>
    <w:lvl w:ilvl="8" w:tplc="0C0A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23" w15:restartNumberingAfterBreak="0">
    <w:nsid w:val="73B940DD"/>
    <w:multiLevelType w:val="hybridMultilevel"/>
    <w:tmpl w:val="415862C6"/>
    <w:lvl w:ilvl="0" w:tplc="30B29B9C">
      <w:start w:val="1"/>
      <w:numFmt w:val="upperLetter"/>
      <w:lvlText w:val="%1)"/>
      <w:lvlJc w:val="left"/>
      <w:pPr>
        <w:ind w:left="2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86" w:hanging="360"/>
      </w:pPr>
    </w:lvl>
    <w:lvl w:ilvl="2" w:tplc="0C0A001B" w:tentative="1">
      <w:start w:val="1"/>
      <w:numFmt w:val="lowerRoman"/>
      <w:lvlText w:val="%3."/>
      <w:lvlJc w:val="right"/>
      <w:pPr>
        <w:ind w:left="1706" w:hanging="180"/>
      </w:pPr>
    </w:lvl>
    <w:lvl w:ilvl="3" w:tplc="0C0A000F" w:tentative="1">
      <w:start w:val="1"/>
      <w:numFmt w:val="decimal"/>
      <w:lvlText w:val="%4."/>
      <w:lvlJc w:val="left"/>
      <w:pPr>
        <w:ind w:left="2426" w:hanging="360"/>
      </w:pPr>
    </w:lvl>
    <w:lvl w:ilvl="4" w:tplc="0C0A0019" w:tentative="1">
      <w:start w:val="1"/>
      <w:numFmt w:val="lowerLetter"/>
      <w:lvlText w:val="%5."/>
      <w:lvlJc w:val="left"/>
      <w:pPr>
        <w:ind w:left="3146" w:hanging="360"/>
      </w:pPr>
    </w:lvl>
    <w:lvl w:ilvl="5" w:tplc="0C0A001B" w:tentative="1">
      <w:start w:val="1"/>
      <w:numFmt w:val="lowerRoman"/>
      <w:lvlText w:val="%6."/>
      <w:lvlJc w:val="right"/>
      <w:pPr>
        <w:ind w:left="3866" w:hanging="180"/>
      </w:pPr>
    </w:lvl>
    <w:lvl w:ilvl="6" w:tplc="0C0A000F" w:tentative="1">
      <w:start w:val="1"/>
      <w:numFmt w:val="decimal"/>
      <w:lvlText w:val="%7."/>
      <w:lvlJc w:val="left"/>
      <w:pPr>
        <w:ind w:left="4586" w:hanging="360"/>
      </w:pPr>
    </w:lvl>
    <w:lvl w:ilvl="7" w:tplc="0C0A0019" w:tentative="1">
      <w:start w:val="1"/>
      <w:numFmt w:val="lowerLetter"/>
      <w:lvlText w:val="%8."/>
      <w:lvlJc w:val="left"/>
      <w:pPr>
        <w:ind w:left="5306" w:hanging="360"/>
      </w:pPr>
    </w:lvl>
    <w:lvl w:ilvl="8" w:tplc="0C0A001B" w:tentative="1">
      <w:start w:val="1"/>
      <w:numFmt w:val="lowerRoman"/>
      <w:lvlText w:val="%9."/>
      <w:lvlJc w:val="right"/>
      <w:pPr>
        <w:ind w:left="6026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5"/>
  </w:num>
  <w:num w:numId="5">
    <w:abstractNumId w:val="21"/>
  </w:num>
  <w:num w:numId="6">
    <w:abstractNumId w:val="0"/>
  </w:num>
  <w:num w:numId="7">
    <w:abstractNumId w:val="10"/>
  </w:num>
  <w:num w:numId="8">
    <w:abstractNumId w:val="20"/>
  </w:num>
  <w:num w:numId="9">
    <w:abstractNumId w:val="8"/>
  </w:num>
  <w:num w:numId="10">
    <w:abstractNumId w:val="14"/>
  </w:num>
  <w:num w:numId="11">
    <w:abstractNumId w:val="2"/>
  </w:num>
  <w:num w:numId="12">
    <w:abstractNumId w:val="19"/>
  </w:num>
  <w:num w:numId="13">
    <w:abstractNumId w:val="22"/>
  </w:num>
  <w:num w:numId="14">
    <w:abstractNumId w:val="4"/>
  </w:num>
  <w:num w:numId="15">
    <w:abstractNumId w:val="23"/>
  </w:num>
  <w:num w:numId="16">
    <w:abstractNumId w:val="11"/>
  </w:num>
  <w:num w:numId="17">
    <w:abstractNumId w:val="3"/>
  </w:num>
  <w:num w:numId="18">
    <w:abstractNumId w:val="18"/>
  </w:num>
  <w:num w:numId="19">
    <w:abstractNumId w:val="6"/>
  </w:num>
  <w:num w:numId="20">
    <w:abstractNumId w:val="16"/>
  </w:num>
  <w:num w:numId="21">
    <w:abstractNumId w:val="12"/>
  </w:num>
  <w:num w:numId="22">
    <w:abstractNumId w:val="13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F6"/>
    <w:rsid w:val="00030C2F"/>
    <w:rsid w:val="00032142"/>
    <w:rsid w:val="0003284D"/>
    <w:rsid w:val="00036473"/>
    <w:rsid w:val="00066AB1"/>
    <w:rsid w:val="0007223F"/>
    <w:rsid w:val="00077661"/>
    <w:rsid w:val="000809D5"/>
    <w:rsid w:val="00081DA5"/>
    <w:rsid w:val="000C07D1"/>
    <w:rsid w:val="000C7914"/>
    <w:rsid w:val="000E25FA"/>
    <w:rsid w:val="001020B2"/>
    <w:rsid w:val="00104AEF"/>
    <w:rsid w:val="001140A6"/>
    <w:rsid w:val="00116119"/>
    <w:rsid w:val="00125CA2"/>
    <w:rsid w:val="00133300"/>
    <w:rsid w:val="00155FC7"/>
    <w:rsid w:val="00164CA0"/>
    <w:rsid w:val="00186779"/>
    <w:rsid w:val="00190540"/>
    <w:rsid w:val="00191A32"/>
    <w:rsid w:val="001B02BA"/>
    <w:rsid w:val="001C4AFA"/>
    <w:rsid w:val="001C79EA"/>
    <w:rsid w:val="001D28A9"/>
    <w:rsid w:val="001D4943"/>
    <w:rsid w:val="001E5297"/>
    <w:rsid w:val="001F6AFF"/>
    <w:rsid w:val="001F7221"/>
    <w:rsid w:val="00221BC1"/>
    <w:rsid w:val="00230BEB"/>
    <w:rsid w:val="00234B95"/>
    <w:rsid w:val="0024357A"/>
    <w:rsid w:val="0024790D"/>
    <w:rsid w:val="00250D90"/>
    <w:rsid w:val="00252F46"/>
    <w:rsid w:val="002541EB"/>
    <w:rsid w:val="00256887"/>
    <w:rsid w:val="002638BB"/>
    <w:rsid w:val="00264A84"/>
    <w:rsid w:val="00270B28"/>
    <w:rsid w:val="0027155A"/>
    <w:rsid w:val="00282AC1"/>
    <w:rsid w:val="00296082"/>
    <w:rsid w:val="002B361F"/>
    <w:rsid w:val="002C36D9"/>
    <w:rsid w:val="002C4A22"/>
    <w:rsid w:val="00303FE1"/>
    <w:rsid w:val="00304A41"/>
    <w:rsid w:val="003052FC"/>
    <w:rsid w:val="00306D19"/>
    <w:rsid w:val="0030771D"/>
    <w:rsid w:val="00321888"/>
    <w:rsid w:val="00331926"/>
    <w:rsid w:val="00342C35"/>
    <w:rsid w:val="00376BE1"/>
    <w:rsid w:val="00380B29"/>
    <w:rsid w:val="00386765"/>
    <w:rsid w:val="003B42BA"/>
    <w:rsid w:val="003C12BB"/>
    <w:rsid w:val="003C5492"/>
    <w:rsid w:val="003F46D8"/>
    <w:rsid w:val="003F747E"/>
    <w:rsid w:val="004077DB"/>
    <w:rsid w:val="00416CBD"/>
    <w:rsid w:val="00417225"/>
    <w:rsid w:val="0042562D"/>
    <w:rsid w:val="00445D0F"/>
    <w:rsid w:val="004505F3"/>
    <w:rsid w:val="00460D75"/>
    <w:rsid w:val="00484E8D"/>
    <w:rsid w:val="00490D4D"/>
    <w:rsid w:val="00495400"/>
    <w:rsid w:val="004B2570"/>
    <w:rsid w:val="004B3541"/>
    <w:rsid w:val="004C6BB4"/>
    <w:rsid w:val="004D2B04"/>
    <w:rsid w:val="004E0924"/>
    <w:rsid w:val="004E5548"/>
    <w:rsid w:val="004F54FB"/>
    <w:rsid w:val="00500BE7"/>
    <w:rsid w:val="00521E93"/>
    <w:rsid w:val="0052390F"/>
    <w:rsid w:val="00524511"/>
    <w:rsid w:val="00541F3F"/>
    <w:rsid w:val="005435C4"/>
    <w:rsid w:val="005444AE"/>
    <w:rsid w:val="005466AB"/>
    <w:rsid w:val="00547600"/>
    <w:rsid w:val="0055442A"/>
    <w:rsid w:val="00565A8B"/>
    <w:rsid w:val="00565DB2"/>
    <w:rsid w:val="005740EB"/>
    <w:rsid w:val="0058168D"/>
    <w:rsid w:val="0058718E"/>
    <w:rsid w:val="005A591C"/>
    <w:rsid w:val="005B4EFC"/>
    <w:rsid w:val="005C01F0"/>
    <w:rsid w:val="005D14C9"/>
    <w:rsid w:val="005D7979"/>
    <w:rsid w:val="005E0070"/>
    <w:rsid w:val="005E17C6"/>
    <w:rsid w:val="005F4103"/>
    <w:rsid w:val="006046F0"/>
    <w:rsid w:val="006144A5"/>
    <w:rsid w:val="00615903"/>
    <w:rsid w:val="00615E36"/>
    <w:rsid w:val="00632386"/>
    <w:rsid w:val="00640D1C"/>
    <w:rsid w:val="00665C1A"/>
    <w:rsid w:val="00690DE8"/>
    <w:rsid w:val="006A78A7"/>
    <w:rsid w:val="006B5510"/>
    <w:rsid w:val="006B5EB9"/>
    <w:rsid w:val="006D38A5"/>
    <w:rsid w:val="00725765"/>
    <w:rsid w:val="007361A7"/>
    <w:rsid w:val="007368B2"/>
    <w:rsid w:val="007452B1"/>
    <w:rsid w:val="0074541B"/>
    <w:rsid w:val="00750978"/>
    <w:rsid w:val="00754872"/>
    <w:rsid w:val="007606C3"/>
    <w:rsid w:val="007679C8"/>
    <w:rsid w:val="00775D87"/>
    <w:rsid w:val="00777C02"/>
    <w:rsid w:val="0079255F"/>
    <w:rsid w:val="007D65CA"/>
    <w:rsid w:val="007D6B9A"/>
    <w:rsid w:val="008115EB"/>
    <w:rsid w:val="00814F6D"/>
    <w:rsid w:val="00830035"/>
    <w:rsid w:val="00832462"/>
    <w:rsid w:val="008335F4"/>
    <w:rsid w:val="0083367C"/>
    <w:rsid w:val="00840C48"/>
    <w:rsid w:val="0084352B"/>
    <w:rsid w:val="00853D8B"/>
    <w:rsid w:val="008667D1"/>
    <w:rsid w:val="0087598A"/>
    <w:rsid w:val="00887FA5"/>
    <w:rsid w:val="0089145D"/>
    <w:rsid w:val="008B4EA4"/>
    <w:rsid w:val="008E14EC"/>
    <w:rsid w:val="00907301"/>
    <w:rsid w:val="009227B2"/>
    <w:rsid w:val="009229A4"/>
    <w:rsid w:val="00926767"/>
    <w:rsid w:val="00962F2D"/>
    <w:rsid w:val="009957ED"/>
    <w:rsid w:val="00995CD2"/>
    <w:rsid w:val="009A3C2B"/>
    <w:rsid w:val="009B32DF"/>
    <w:rsid w:val="009C2233"/>
    <w:rsid w:val="009C28C2"/>
    <w:rsid w:val="009C7B3D"/>
    <w:rsid w:val="009D3BDB"/>
    <w:rsid w:val="009F19DE"/>
    <w:rsid w:val="009F754A"/>
    <w:rsid w:val="00A00E82"/>
    <w:rsid w:val="00A13264"/>
    <w:rsid w:val="00A40190"/>
    <w:rsid w:val="00A41791"/>
    <w:rsid w:val="00A75286"/>
    <w:rsid w:val="00A84F62"/>
    <w:rsid w:val="00AA075F"/>
    <w:rsid w:val="00AA1F74"/>
    <w:rsid w:val="00AA50B9"/>
    <w:rsid w:val="00AB02FD"/>
    <w:rsid w:val="00AB50DD"/>
    <w:rsid w:val="00AD5E83"/>
    <w:rsid w:val="00AE59AD"/>
    <w:rsid w:val="00AF13BF"/>
    <w:rsid w:val="00AF799E"/>
    <w:rsid w:val="00B1254D"/>
    <w:rsid w:val="00B1530E"/>
    <w:rsid w:val="00B3508E"/>
    <w:rsid w:val="00B40A26"/>
    <w:rsid w:val="00B5313D"/>
    <w:rsid w:val="00B67105"/>
    <w:rsid w:val="00B76D36"/>
    <w:rsid w:val="00B81E54"/>
    <w:rsid w:val="00B90D6E"/>
    <w:rsid w:val="00BA1C6F"/>
    <w:rsid w:val="00BA7686"/>
    <w:rsid w:val="00BB0966"/>
    <w:rsid w:val="00BF0FD7"/>
    <w:rsid w:val="00BF5970"/>
    <w:rsid w:val="00BF7F03"/>
    <w:rsid w:val="00C03C82"/>
    <w:rsid w:val="00C11A06"/>
    <w:rsid w:val="00C1454F"/>
    <w:rsid w:val="00C33138"/>
    <w:rsid w:val="00C42578"/>
    <w:rsid w:val="00C50FA4"/>
    <w:rsid w:val="00C659E3"/>
    <w:rsid w:val="00C668D8"/>
    <w:rsid w:val="00C814EF"/>
    <w:rsid w:val="00CC719E"/>
    <w:rsid w:val="00CD2B1C"/>
    <w:rsid w:val="00CD3528"/>
    <w:rsid w:val="00CF03DB"/>
    <w:rsid w:val="00CF0D1E"/>
    <w:rsid w:val="00D02A67"/>
    <w:rsid w:val="00D22F63"/>
    <w:rsid w:val="00D4003A"/>
    <w:rsid w:val="00D40F06"/>
    <w:rsid w:val="00D80DA5"/>
    <w:rsid w:val="00D81777"/>
    <w:rsid w:val="00D955DD"/>
    <w:rsid w:val="00DB5B28"/>
    <w:rsid w:val="00DD53B6"/>
    <w:rsid w:val="00DD6460"/>
    <w:rsid w:val="00DE43F0"/>
    <w:rsid w:val="00DE7417"/>
    <w:rsid w:val="00DF3DBD"/>
    <w:rsid w:val="00DF6430"/>
    <w:rsid w:val="00DF6750"/>
    <w:rsid w:val="00E053FE"/>
    <w:rsid w:val="00E16677"/>
    <w:rsid w:val="00E21021"/>
    <w:rsid w:val="00E21FE4"/>
    <w:rsid w:val="00E3309F"/>
    <w:rsid w:val="00E35D15"/>
    <w:rsid w:val="00E43856"/>
    <w:rsid w:val="00E43EF7"/>
    <w:rsid w:val="00E452A4"/>
    <w:rsid w:val="00E4614F"/>
    <w:rsid w:val="00E66CB5"/>
    <w:rsid w:val="00E877A0"/>
    <w:rsid w:val="00E91B9B"/>
    <w:rsid w:val="00EB37AE"/>
    <w:rsid w:val="00EB3D21"/>
    <w:rsid w:val="00ED542B"/>
    <w:rsid w:val="00EE14C8"/>
    <w:rsid w:val="00F0296E"/>
    <w:rsid w:val="00F078F6"/>
    <w:rsid w:val="00F14A42"/>
    <w:rsid w:val="00F2091C"/>
    <w:rsid w:val="00F278D1"/>
    <w:rsid w:val="00F3329C"/>
    <w:rsid w:val="00F65C1C"/>
    <w:rsid w:val="00F66D92"/>
    <w:rsid w:val="00F73DDE"/>
    <w:rsid w:val="00F82959"/>
    <w:rsid w:val="00F833CD"/>
    <w:rsid w:val="00FA2B73"/>
    <w:rsid w:val="00FB011A"/>
    <w:rsid w:val="00FB3B4C"/>
    <w:rsid w:val="00FC334E"/>
    <w:rsid w:val="00F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  <w15:docId w15:val="{358F809D-AEA1-43FC-8DAA-4A9F4E67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AF13B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F54F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54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4F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F54F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2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F722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9F1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31">
    <w:name w:val="Tabla de cuadrícula 5 oscura - Énfasis 31"/>
    <w:basedOn w:val="Tablanormal"/>
    <w:uiPriority w:val="50"/>
    <w:rsid w:val="00304A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aclara-nfasis2">
    <w:name w:val="Light List Accent 2"/>
    <w:basedOn w:val="Tablanormal"/>
    <w:uiPriority w:val="61"/>
    <w:rsid w:val="00221BC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clara-nfasis4">
    <w:name w:val="Light Grid Accent 4"/>
    <w:basedOn w:val="Tablanormal"/>
    <w:uiPriority w:val="62"/>
    <w:rsid w:val="00221BC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221BC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221BC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221BC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534BF5-93ED-4C13-BEFD-647E7D23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15</TotalTime>
  <Pages>6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5190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SENA</cp:lastModifiedBy>
  <cp:revision>4</cp:revision>
  <cp:lastPrinted>2015-07-23T21:07:00Z</cp:lastPrinted>
  <dcterms:created xsi:type="dcterms:W3CDTF">2018-04-11T02:57:00Z</dcterms:created>
  <dcterms:modified xsi:type="dcterms:W3CDTF">2018-05-02T20:49:00Z</dcterms:modified>
</cp:coreProperties>
</file>